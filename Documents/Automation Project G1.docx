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2DAE51" w14:textId="7A28ED0C" w:rsidR="00D01ABE" w:rsidRPr="00D01ABE" w:rsidRDefault="00D01ABE" w:rsidP="00D01ABE">
      <w:pPr>
        <w:jc w:val="center"/>
        <w:rPr>
          <w:lang w:val="es-PE"/>
        </w:rPr>
      </w:pPr>
      <w:r w:rsidRPr="00D01ABE">
        <w:rPr>
          <w:b/>
          <w:bCs/>
          <w:lang w:val="es-PE"/>
        </w:rPr>
        <w:t>UNIVERSIDAD NACIONAL MAYOR DE SAN MARCOS</w:t>
      </w:r>
    </w:p>
    <w:p w14:paraId="77854326" w14:textId="0A593CD4" w:rsidR="00D01ABE" w:rsidRPr="00D01ABE" w:rsidRDefault="00D01ABE" w:rsidP="00D01ABE">
      <w:pPr>
        <w:jc w:val="center"/>
        <w:rPr>
          <w:lang w:val="es-PE"/>
        </w:rPr>
      </w:pPr>
      <w:r w:rsidRPr="00D01ABE">
        <w:rPr>
          <w:lang w:val="es-PE"/>
        </w:rPr>
        <w:t xml:space="preserve">FACULTAD DE INGENIERÍA DE SISTEMAS E INFORMATICA </w:t>
      </w:r>
      <w:r w:rsidRPr="00D01ABE">
        <w:rPr>
          <w:lang w:val="es-PE"/>
        </w:rPr>
        <w:drawing>
          <wp:inline distT="0" distB="0" distL="0" distR="0" wp14:anchorId="68A9C66A" wp14:editId="58C4A0CA">
            <wp:extent cx="1645920" cy="1912620"/>
            <wp:effectExtent l="0" t="0" r="0" b="0"/>
            <wp:docPr id="8215874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5920" cy="1912620"/>
                    </a:xfrm>
                    <a:prstGeom prst="rect">
                      <a:avLst/>
                    </a:prstGeom>
                    <a:noFill/>
                    <a:ln>
                      <a:noFill/>
                    </a:ln>
                  </pic:spPr>
                </pic:pic>
              </a:graphicData>
            </a:graphic>
          </wp:inline>
        </w:drawing>
      </w:r>
    </w:p>
    <w:p w14:paraId="4E6DEDF5" w14:textId="14F88589" w:rsidR="00D01ABE" w:rsidRPr="00D01ABE" w:rsidRDefault="00D01ABE" w:rsidP="00D01ABE">
      <w:pPr>
        <w:jc w:val="center"/>
        <w:rPr>
          <w:lang w:val="es-PE"/>
        </w:rPr>
      </w:pPr>
      <w:r w:rsidRPr="00D01ABE">
        <w:rPr>
          <w:b/>
          <w:bCs/>
          <w:lang w:val="es-PE"/>
        </w:rPr>
        <w:t>CURSO:</w:t>
      </w:r>
    </w:p>
    <w:p w14:paraId="681886A7" w14:textId="5E69D552" w:rsidR="00D01ABE" w:rsidRPr="00D01ABE" w:rsidRDefault="00D01ABE" w:rsidP="00D01ABE">
      <w:pPr>
        <w:jc w:val="center"/>
        <w:rPr>
          <w:lang w:val="es-PE"/>
        </w:rPr>
      </w:pPr>
      <w:hyperlink r:id="rId10" w:tgtFrame="_self" w:history="1">
        <w:r w:rsidRPr="00D01ABE">
          <w:rPr>
            <w:lang w:val="es-PE"/>
          </w:rPr>
          <w:t>AUTOMATIZACIÓN Y CONTROL DE SOFTWARE</w:t>
        </w:r>
      </w:hyperlink>
    </w:p>
    <w:p w14:paraId="0FF2B33A" w14:textId="1D27928B" w:rsidR="00D01ABE" w:rsidRPr="00D01ABE" w:rsidRDefault="00D01ABE" w:rsidP="00D01ABE">
      <w:pPr>
        <w:jc w:val="center"/>
        <w:rPr>
          <w:lang w:val="es-PE"/>
        </w:rPr>
      </w:pPr>
      <w:r w:rsidRPr="00D01ABE">
        <w:rPr>
          <w:b/>
          <w:bCs/>
          <w:lang w:val="es-PE"/>
        </w:rPr>
        <w:t>TEMA:</w:t>
      </w:r>
    </w:p>
    <w:p w14:paraId="5E41195E" w14:textId="3E630B16" w:rsidR="00D01ABE" w:rsidRPr="00D01ABE" w:rsidRDefault="00D01ABE" w:rsidP="00D01ABE">
      <w:pPr>
        <w:jc w:val="center"/>
        <w:rPr>
          <w:lang w:val="es-PE"/>
        </w:rPr>
      </w:pPr>
      <w:r>
        <w:rPr>
          <w:lang w:val="es-PE"/>
        </w:rPr>
        <w:t>----------</w:t>
      </w:r>
    </w:p>
    <w:p w14:paraId="02771793" w14:textId="122D93B3" w:rsidR="00D01ABE" w:rsidRPr="00D01ABE" w:rsidRDefault="00D01ABE" w:rsidP="00D01ABE">
      <w:pPr>
        <w:jc w:val="center"/>
        <w:rPr>
          <w:lang w:val="es-PE"/>
        </w:rPr>
      </w:pPr>
      <w:r w:rsidRPr="00D01ABE">
        <w:rPr>
          <w:b/>
          <w:bCs/>
          <w:lang w:val="es-PE"/>
        </w:rPr>
        <w:t>PROFESOR:</w:t>
      </w:r>
    </w:p>
    <w:p w14:paraId="6138DC30" w14:textId="77777777" w:rsidR="00D01ABE" w:rsidRPr="00D01ABE" w:rsidRDefault="00D01ABE" w:rsidP="00D01ABE">
      <w:pPr>
        <w:jc w:val="center"/>
        <w:rPr>
          <w:lang w:val="es-PE"/>
        </w:rPr>
      </w:pPr>
      <w:r w:rsidRPr="00D01ABE">
        <w:rPr>
          <w:lang w:val="es-PE"/>
        </w:rPr>
        <w:t>YESSICA ROSAS CUEVA</w:t>
      </w:r>
    </w:p>
    <w:p w14:paraId="21EFD568" w14:textId="7987EC27" w:rsidR="00D01ABE" w:rsidRPr="00D01ABE" w:rsidRDefault="00D01ABE" w:rsidP="00D01ABE">
      <w:pPr>
        <w:jc w:val="center"/>
        <w:rPr>
          <w:lang w:val="es-PE"/>
        </w:rPr>
      </w:pPr>
      <w:r w:rsidRPr="00D01ABE">
        <w:rPr>
          <w:b/>
          <w:bCs/>
          <w:lang w:val="es-PE"/>
        </w:rPr>
        <w:t>ESTUDIANTES:</w:t>
      </w:r>
    </w:p>
    <w:p w14:paraId="0FAD2C76" w14:textId="6452F56B" w:rsidR="00D01ABE" w:rsidRDefault="00D01ABE" w:rsidP="00D01ABE">
      <w:pPr>
        <w:pStyle w:val="Prrafodelista"/>
        <w:numPr>
          <w:ilvl w:val="0"/>
          <w:numId w:val="20"/>
        </w:numPr>
        <w:jc w:val="center"/>
        <w:rPr>
          <w:lang w:val="es-PE"/>
        </w:rPr>
      </w:pPr>
      <w:r>
        <w:rPr>
          <w:lang w:val="es-PE"/>
        </w:rPr>
        <w:t>A</w:t>
      </w:r>
    </w:p>
    <w:p w14:paraId="121113FA" w14:textId="34F3D81D" w:rsidR="00D01ABE" w:rsidRDefault="00D01ABE" w:rsidP="00D01ABE">
      <w:pPr>
        <w:pStyle w:val="Prrafodelista"/>
        <w:numPr>
          <w:ilvl w:val="0"/>
          <w:numId w:val="20"/>
        </w:numPr>
        <w:jc w:val="center"/>
        <w:rPr>
          <w:lang w:val="es-PE"/>
        </w:rPr>
      </w:pPr>
      <w:r>
        <w:rPr>
          <w:lang w:val="es-PE"/>
        </w:rPr>
        <w:t>Fernandez Camacho, Geomar Willy</w:t>
      </w:r>
    </w:p>
    <w:p w14:paraId="6B937F22" w14:textId="6355BA31" w:rsidR="00D01ABE" w:rsidRDefault="00D01ABE" w:rsidP="00D01ABE">
      <w:pPr>
        <w:pStyle w:val="Prrafodelista"/>
        <w:numPr>
          <w:ilvl w:val="0"/>
          <w:numId w:val="20"/>
        </w:numPr>
        <w:jc w:val="center"/>
        <w:rPr>
          <w:lang w:val="es-PE"/>
        </w:rPr>
      </w:pPr>
      <w:r>
        <w:rPr>
          <w:lang w:val="es-PE"/>
        </w:rPr>
        <w:t>C</w:t>
      </w:r>
    </w:p>
    <w:p w14:paraId="668E50D4" w14:textId="41A6BEC3" w:rsidR="00D01ABE" w:rsidRDefault="00D01ABE" w:rsidP="00D01ABE">
      <w:pPr>
        <w:pStyle w:val="Prrafodelista"/>
        <w:numPr>
          <w:ilvl w:val="0"/>
          <w:numId w:val="20"/>
        </w:numPr>
        <w:jc w:val="center"/>
        <w:rPr>
          <w:lang w:val="es-PE"/>
        </w:rPr>
      </w:pPr>
      <w:r>
        <w:rPr>
          <w:lang w:val="es-PE"/>
        </w:rPr>
        <w:t>D</w:t>
      </w:r>
    </w:p>
    <w:p w14:paraId="06F39703" w14:textId="6545D82E" w:rsidR="00D01ABE" w:rsidRDefault="00D01ABE" w:rsidP="00D01ABE">
      <w:pPr>
        <w:pStyle w:val="Prrafodelista"/>
        <w:numPr>
          <w:ilvl w:val="0"/>
          <w:numId w:val="20"/>
        </w:numPr>
        <w:jc w:val="center"/>
        <w:rPr>
          <w:lang w:val="es-PE"/>
        </w:rPr>
      </w:pPr>
      <w:r>
        <w:rPr>
          <w:lang w:val="es-PE"/>
        </w:rPr>
        <w:t>E</w:t>
      </w:r>
    </w:p>
    <w:p w14:paraId="1CA82733" w14:textId="77777777" w:rsidR="00D01ABE" w:rsidRPr="00D01ABE" w:rsidRDefault="00D01ABE" w:rsidP="00D01ABE">
      <w:pPr>
        <w:pStyle w:val="Prrafodelista"/>
        <w:ind w:left="1440"/>
        <w:rPr>
          <w:lang w:val="es-PE"/>
        </w:rPr>
      </w:pPr>
    </w:p>
    <w:p w14:paraId="018F6983" w14:textId="6E7B81DC" w:rsidR="00D01ABE" w:rsidRPr="00D01ABE" w:rsidRDefault="00D01ABE" w:rsidP="00D01ABE">
      <w:pPr>
        <w:jc w:val="center"/>
        <w:rPr>
          <w:lang w:val="es-PE"/>
        </w:rPr>
      </w:pPr>
      <w:r w:rsidRPr="00D01ABE">
        <w:rPr>
          <w:b/>
          <w:bCs/>
          <w:lang w:val="es-PE"/>
        </w:rPr>
        <w:t>Lima - Perú</w:t>
      </w:r>
    </w:p>
    <w:p w14:paraId="75CF745E" w14:textId="77777777" w:rsidR="00D01ABE" w:rsidRPr="00D01ABE" w:rsidRDefault="00D01ABE" w:rsidP="00D01ABE">
      <w:pPr>
        <w:jc w:val="center"/>
        <w:rPr>
          <w:lang w:val="es-PE"/>
        </w:rPr>
      </w:pPr>
      <w:r w:rsidRPr="00D01ABE">
        <w:rPr>
          <w:b/>
          <w:bCs/>
          <w:lang w:val="es-PE"/>
        </w:rPr>
        <w:t>2024</w:t>
      </w:r>
    </w:p>
    <w:p w14:paraId="338B9A93" w14:textId="43486550" w:rsidR="004D6B86" w:rsidRPr="00A4757D" w:rsidRDefault="004D6B86"/>
    <w:p w14:paraId="0DB5D831" w14:textId="77777777" w:rsidR="004D6B86" w:rsidRDefault="00345333">
      <w:pPr>
        <w:pStyle w:val="Ttulodeseccin"/>
      </w:pPr>
      <w:bookmarkStart w:id="0" w:name="_Toc183464387"/>
      <w:r>
        <w:rPr>
          <w:lang w:bidi="es-ES"/>
        </w:rPr>
        <w:lastRenderedPageBreak/>
        <w:t>Resumen</w:t>
      </w:r>
      <w:bookmarkEnd w:id="0"/>
    </w:p>
    <w:sdt>
      <w:sdtPr>
        <w:alias w:val="Escriba el contenido de resumen:"/>
        <w:tag w:val="Escriba el contenido de resumen:"/>
        <w:id w:val="1605225004"/>
        <w:placeholder>
          <w:docPart w:val="839CEC87B72C402D9CC5E89C840A65FC"/>
        </w:placeholder>
        <w:temporary/>
        <w:showingPlcHdr/>
        <w15:appearance w15:val="hidden"/>
      </w:sdtPr>
      <w:sdtContent>
        <w:p w14:paraId="14337AAA" w14:textId="77777777" w:rsidR="004D6B86" w:rsidRPr="004D4F8C" w:rsidRDefault="004D4F8C">
          <w:pPr>
            <w:pStyle w:val="Sinespaciado"/>
          </w:pPr>
          <w:r>
            <w:rPr>
              <w:lang w:bidi="es-ES"/>
            </w:rPr>
            <w:t xml:space="preserve">El resumen ha de tener una longitud de un párrafo de entre 150 y 250 palabras sin sangría. Los títulos de sección, como la palabra </w:t>
          </w:r>
          <w:r>
            <w:rPr>
              <w:rStyle w:val="nfasis"/>
              <w:lang w:bidi="es-ES"/>
            </w:rPr>
            <w:t>Resumen</w:t>
          </w:r>
          <w:r>
            <w:rPr>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(Para ver el documento con la paginación, seleccione la pestaña Vista y haga clic en Vista de lectura). Tenga en cuenta que todos los estilos de texto de esta plantilla están disponibles en la pestaña Inicio de la cinta, en la galería de estilos.</w:t>
          </w:r>
        </w:p>
      </w:sdtContent>
    </w:sdt>
    <w:p w14:paraId="15F57B57" w14:textId="77777777" w:rsidR="004D6B86" w:rsidRDefault="00345333">
      <w:r>
        <w:rPr>
          <w:rStyle w:val="nfasis"/>
          <w:lang w:bidi="es-ES"/>
        </w:rPr>
        <w:t>Palabras clave</w:t>
      </w:r>
      <w:r w:rsidR="004D4F8C">
        <w:rPr>
          <w:lang w:bidi="es-ES"/>
        </w:rPr>
        <w:t xml:space="preserve">: </w:t>
      </w:r>
      <w:sdt>
        <w:sdtPr>
          <w:alias w:val="Escriba palabras clave:"/>
          <w:tag w:val="Escriba palabras clave:"/>
          <w:id w:val="1402711190"/>
          <w:placeholder>
            <w:docPart w:val="8FF96D5BA5E041A7AD8D48B2A81F2CA0"/>
          </w:placeholder>
          <w:temporary/>
          <w:showingPlcHdr/>
          <w15:appearance w15:val="hidden"/>
        </w:sdtPr>
        <w:sdtContent>
          <w:r w:rsidR="004D4F8C">
            <w:rPr>
              <w:lang w:bidi="es-ES"/>
            </w:rPr>
            <w:t xml:space="preserve">Agregue aquí las palabras clave. Para reemplazar este (o cualquier) texto de sugerencia por el suyo, selecciónelo y comience a escribir. </w:t>
          </w:r>
          <w:r w:rsidR="004D4F8C">
            <w:rPr>
              <w:color w:val="auto"/>
              <w:lang w:bidi="es-ES"/>
            </w:rPr>
            <w:t>No incluya espacios a la izquierda o a la derecha de los caracteres de la selección.</w:t>
          </w:r>
        </w:sdtContent>
      </w:sdt>
    </w:p>
    <w:p w14:paraId="291948B1" w14:textId="00247E0F" w:rsidR="004D6B86" w:rsidRDefault="004D6B86"/>
    <w:p w14:paraId="38176F2F" w14:textId="77777777" w:rsidR="007F4131" w:rsidRDefault="007F4131"/>
    <w:p w14:paraId="09A78763" w14:textId="77777777" w:rsidR="007F4131" w:rsidRDefault="007F4131"/>
    <w:p w14:paraId="0549D481" w14:textId="77777777" w:rsidR="007F4131" w:rsidRDefault="007F4131"/>
    <w:p w14:paraId="0BF23113" w14:textId="77777777" w:rsidR="007F4131" w:rsidRDefault="007F4131"/>
    <w:p w14:paraId="7BED3AC5" w14:textId="77777777" w:rsidR="007F4131" w:rsidRDefault="007F4131"/>
    <w:p w14:paraId="0080718B" w14:textId="77777777" w:rsidR="007F4131" w:rsidRDefault="007F4131"/>
    <w:p w14:paraId="74F5658E" w14:textId="77777777" w:rsidR="007F4131" w:rsidRDefault="007F4131"/>
    <w:p w14:paraId="64E5577A" w14:textId="77777777" w:rsidR="007F4131" w:rsidRDefault="007F4131"/>
    <w:p w14:paraId="0AAB922D" w14:textId="77777777" w:rsidR="007F4131" w:rsidRDefault="007F4131"/>
    <w:p w14:paraId="4F22EC92" w14:textId="77777777" w:rsidR="007F4131" w:rsidRDefault="007F4131"/>
    <w:p w14:paraId="1F70CBFF" w14:textId="77777777" w:rsidR="007F4131" w:rsidRDefault="007F4131"/>
    <w:p w14:paraId="76F6C0FA" w14:textId="77777777" w:rsidR="007F4131" w:rsidRDefault="007F4131"/>
    <w:p w14:paraId="77765A87" w14:textId="77777777" w:rsidR="00D01ABE" w:rsidRDefault="00D01ABE" w:rsidP="008160C8">
      <w:pPr>
        <w:ind w:firstLine="0"/>
      </w:pPr>
    </w:p>
    <w:p w14:paraId="693E402E" w14:textId="793C7318" w:rsidR="006F548B" w:rsidRPr="00A970B0" w:rsidRDefault="006F548B" w:rsidP="00A970B0">
      <w:pPr>
        <w:pStyle w:val="Ttulo21"/>
        <w:rPr>
          <w:sz w:val="52"/>
          <w:szCs w:val="52"/>
        </w:rPr>
      </w:pPr>
      <w:r w:rsidRPr="00A970B0">
        <w:rPr>
          <w:sz w:val="52"/>
          <w:szCs w:val="52"/>
        </w:rPr>
        <w:lastRenderedPageBreak/>
        <w:t>Capítulo 1: Introducción</w:t>
      </w:r>
    </w:p>
    <w:p w14:paraId="04CE765D" w14:textId="367E01CE" w:rsidR="006F548B" w:rsidRDefault="006F548B" w:rsidP="008160C8">
      <w:pPr>
        <w:pStyle w:val="Prrafodelista"/>
        <w:numPr>
          <w:ilvl w:val="1"/>
          <w:numId w:val="17"/>
        </w:numPr>
      </w:pPr>
      <w:r>
        <w:t>Antecedentes del Problema</w:t>
      </w:r>
    </w:p>
    <w:p w14:paraId="2DAA5DED" w14:textId="594EEC26" w:rsidR="006F548B" w:rsidRDefault="006F548B" w:rsidP="008160C8">
      <w:pPr>
        <w:pStyle w:val="Prrafodelista"/>
        <w:numPr>
          <w:ilvl w:val="1"/>
          <w:numId w:val="17"/>
        </w:numPr>
      </w:pPr>
      <w:r>
        <w:t>Formulación del problema</w:t>
      </w:r>
    </w:p>
    <w:p w14:paraId="2BBF73B2" w14:textId="264B053C" w:rsidR="006F548B" w:rsidRDefault="006F548B" w:rsidP="008160C8">
      <w:pPr>
        <w:pStyle w:val="Prrafodelista"/>
        <w:numPr>
          <w:ilvl w:val="1"/>
          <w:numId w:val="17"/>
        </w:numPr>
      </w:pPr>
      <w:r>
        <w:t>Justificación</w:t>
      </w:r>
    </w:p>
    <w:p w14:paraId="6BBAEA7E" w14:textId="4BB4D0BB" w:rsidR="006F548B" w:rsidRDefault="006F548B" w:rsidP="008160C8">
      <w:pPr>
        <w:pStyle w:val="Prrafodelista"/>
        <w:numPr>
          <w:ilvl w:val="1"/>
          <w:numId w:val="17"/>
        </w:numPr>
      </w:pPr>
      <w:r>
        <w:t>Objetivos</w:t>
      </w:r>
    </w:p>
    <w:p w14:paraId="2765BEF5" w14:textId="0CB4F384" w:rsidR="006F548B" w:rsidRDefault="006F548B" w:rsidP="008160C8">
      <w:pPr>
        <w:pStyle w:val="Prrafodelista"/>
        <w:numPr>
          <w:ilvl w:val="2"/>
          <w:numId w:val="17"/>
        </w:numPr>
      </w:pPr>
      <w:r>
        <w:t>Objetivo general</w:t>
      </w:r>
    </w:p>
    <w:p w14:paraId="56D419B0" w14:textId="7BD59399" w:rsidR="001648DC" w:rsidRDefault="006F548B" w:rsidP="008160C8">
      <w:pPr>
        <w:pStyle w:val="Prrafodelista"/>
        <w:numPr>
          <w:ilvl w:val="2"/>
          <w:numId w:val="17"/>
        </w:numPr>
      </w:pPr>
      <w:r>
        <w:t>Objetivo</w:t>
      </w:r>
      <w:r w:rsidR="001648DC">
        <w:t>s</w:t>
      </w:r>
      <w:r>
        <w:t xml:space="preserve"> </w:t>
      </w:r>
      <w:r w:rsidR="001648DC">
        <w:t>específicos</w:t>
      </w:r>
    </w:p>
    <w:p w14:paraId="5C03AFFA" w14:textId="77777777" w:rsidR="008160C8" w:rsidRDefault="008160C8" w:rsidP="008160C8">
      <w:pPr>
        <w:pStyle w:val="Prrafodelista"/>
        <w:numPr>
          <w:ilvl w:val="1"/>
          <w:numId w:val="17"/>
        </w:numPr>
      </w:pPr>
      <w:r>
        <w:t>Organización del Artículo</w:t>
      </w:r>
    </w:p>
    <w:p w14:paraId="60C7B3A4" w14:textId="3F071BBF" w:rsidR="008160C8" w:rsidRPr="00A970B0" w:rsidRDefault="008160C8" w:rsidP="00A970B0">
      <w:pPr>
        <w:pStyle w:val="Ttulodeseccin"/>
        <w:rPr>
          <w:sz w:val="52"/>
          <w:szCs w:val="52"/>
        </w:rPr>
      </w:pPr>
      <w:r w:rsidRPr="00A970B0">
        <w:rPr>
          <w:sz w:val="52"/>
          <w:szCs w:val="52"/>
        </w:rPr>
        <w:lastRenderedPageBreak/>
        <w:t>Capítulo 2: Marco teórico</w:t>
      </w:r>
    </w:p>
    <w:p w14:paraId="2F256B33" w14:textId="61A2651E" w:rsidR="008160C8" w:rsidRPr="00A970B0" w:rsidRDefault="008160C8" w:rsidP="00A970B0">
      <w:pPr>
        <w:pStyle w:val="Ttulodeseccin"/>
        <w:rPr>
          <w:sz w:val="52"/>
          <w:szCs w:val="52"/>
        </w:rPr>
      </w:pPr>
      <w:r w:rsidRPr="00A970B0">
        <w:rPr>
          <w:sz w:val="52"/>
          <w:szCs w:val="52"/>
        </w:rPr>
        <w:lastRenderedPageBreak/>
        <w:t>Capítulo 3: Estado del arte</w:t>
      </w:r>
    </w:p>
    <w:p w14:paraId="42EFCFF1" w14:textId="1F053ABE" w:rsidR="008160C8" w:rsidRDefault="008160C8" w:rsidP="00A970B0">
      <w:pPr>
        <w:pStyle w:val="Prrafodelista"/>
        <w:numPr>
          <w:ilvl w:val="1"/>
          <w:numId w:val="18"/>
        </w:numPr>
      </w:pPr>
      <w:r>
        <w:t>Metodología de la Investigación</w:t>
      </w:r>
    </w:p>
    <w:p w14:paraId="73747B01" w14:textId="0852DA07" w:rsidR="008160C8" w:rsidRDefault="008160C8" w:rsidP="00A970B0">
      <w:pPr>
        <w:pStyle w:val="Prrafodelista"/>
        <w:numPr>
          <w:ilvl w:val="2"/>
          <w:numId w:val="18"/>
        </w:numPr>
      </w:pPr>
      <w:r>
        <w:t>Planificación de la revisión</w:t>
      </w:r>
    </w:p>
    <w:p w14:paraId="26C860C9" w14:textId="194C41ED" w:rsidR="008160C8" w:rsidRDefault="008160C8" w:rsidP="00A970B0">
      <w:pPr>
        <w:pStyle w:val="Prrafodelista"/>
        <w:numPr>
          <w:ilvl w:val="2"/>
          <w:numId w:val="18"/>
        </w:numPr>
      </w:pPr>
      <w:r>
        <w:t>Desarrollo de la revisión</w:t>
      </w:r>
    </w:p>
    <w:p w14:paraId="2FDD1045" w14:textId="2C234B3F" w:rsidR="008160C8" w:rsidRDefault="008160C8" w:rsidP="00A970B0">
      <w:pPr>
        <w:pStyle w:val="Prrafodelista"/>
        <w:numPr>
          <w:ilvl w:val="2"/>
          <w:numId w:val="18"/>
        </w:numPr>
      </w:pPr>
      <w:r>
        <w:t>Resultados de la revisión</w:t>
      </w:r>
    </w:p>
    <w:p w14:paraId="6E6B8814" w14:textId="7BC39F65" w:rsidR="008160C8" w:rsidRPr="00A970B0" w:rsidRDefault="008160C8" w:rsidP="00A970B0">
      <w:pPr>
        <w:pStyle w:val="Ttulodeseccin"/>
        <w:rPr>
          <w:sz w:val="52"/>
          <w:szCs w:val="52"/>
        </w:rPr>
      </w:pPr>
      <w:r w:rsidRPr="00A970B0">
        <w:rPr>
          <w:sz w:val="52"/>
          <w:szCs w:val="52"/>
        </w:rPr>
        <w:lastRenderedPageBreak/>
        <w:t>Capítulo 4: Aporte ….</w:t>
      </w:r>
    </w:p>
    <w:p w14:paraId="0A9B2E5B" w14:textId="026BD383" w:rsidR="00A970B0" w:rsidRDefault="008160C8" w:rsidP="00A970B0">
      <w:pPr>
        <w:pStyle w:val="Prrafodelista"/>
        <w:numPr>
          <w:ilvl w:val="1"/>
          <w:numId w:val="19"/>
        </w:numPr>
      </w:pPr>
      <w:r>
        <w:t>Desarrollo del aporte</w:t>
      </w:r>
    </w:p>
    <w:p w14:paraId="5AC4BB7E" w14:textId="048B3E90" w:rsidR="008160C8" w:rsidRPr="00A970B0" w:rsidRDefault="00C6077A" w:rsidP="00A970B0">
      <w:pPr>
        <w:pStyle w:val="Ttulodeseccin"/>
        <w:rPr>
          <w:sz w:val="52"/>
          <w:szCs w:val="52"/>
        </w:rPr>
      </w:pPr>
      <w:r w:rsidRPr="00A970B0">
        <w:rPr>
          <w:sz w:val="52"/>
          <w:szCs w:val="52"/>
        </w:rPr>
        <w:lastRenderedPageBreak/>
        <w:t>Capítulo</w:t>
      </w:r>
      <w:r w:rsidR="008160C8" w:rsidRPr="00A970B0">
        <w:rPr>
          <w:sz w:val="52"/>
          <w:szCs w:val="52"/>
        </w:rPr>
        <w:t xml:space="preserve"> 5: Validación y resultados</w:t>
      </w:r>
    </w:p>
    <w:p w14:paraId="3BE0E5D1" w14:textId="6C68195F" w:rsidR="008160C8" w:rsidRPr="00A970B0" w:rsidRDefault="008160C8" w:rsidP="00A970B0">
      <w:pPr>
        <w:pStyle w:val="Ttulodeseccin"/>
        <w:rPr>
          <w:sz w:val="52"/>
          <w:szCs w:val="52"/>
        </w:rPr>
      </w:pPr>
      <w:r w:rsidRPr="00A970B0">
        <w:rPr>
          <w:sz w:val="52"/>
          <w:szCs w:val="52"/>
        </w:rPr>
        <w:lastRenderedPageBreak/>
        <w:t>Capítulo 6: Conclusiones y trabajos futuros</w:t>
      </w:r>
    </w:p>
    <w:p w14:paraId="04CFA2D2" w14:textId="5A77B489" w:rsidR="008160C8" w:rsidRDefault="008160C8" w:rsidP="008160C8">
      <w:pPr>
        <w:ind w:firstLine="0"/>
      </w:pPr>
      <w:r>
        <w:tab/>
      </w:r>
    </w:p>
    <w:p w14:paraId="77041DA9" w14:textId="73F2DA59" w:rsidR="008160C8" w:rsidRDefault="008160C8" w:rsidP="008160C8">
      <w:pPr>
        <w:ind w:firstLine="0"/>
      </w:pPr>
      <w:r>
        <w:tab/>
      </w:r>
    </w:p>
    <w:bookmarkStart w:id="1" w:name="_Toc183464388" w:displacedByCustomXml="next"/>
    <w:sdt>
      <w:sdtPr>
        <w:rPr>
          <w:rFonts w:asciiTheme="minorHAnsi" w:eastAsiaTheme="minorEastAsia" w:hAnsiTheme="minorHAnsi" w:cstheme="minorBidi"/>
        </w:rPr>
        <w:id w:val="-1096949615"/>
        <w:docPartObj>
          <w:docPartGallery w:val="Bibliographies"/>
          <w:docPartUnique/>
        </w:docPartObj>
      </w:sdtPr>
      <w:sdtContent>
        <w:p w14:paraId="4A0665F9" w14:textId="77777777" w:rsidR="00097169" w:rsidRDefault="00097169" w:rsidP="00097169">
          <w:pPr>
            <w:pStyle w:val="Ttulodeseccin"/>
          </w:pPr>
          <w:r>
            <w:rPr>
              <w:lang w:bidi="es-ES"/>
            </w:rPr>
            <w:t>Referencias</w:t>
          </w:r>
          <w:bookmarkEnd w:id="1"/>
        </w:p>
        <w:sdt>
          <w:sdtPr>
            <w:id w:val="-573587230"/>
            <w:bibliography/>
          </w:sdtPr>
          <w:sdtContent>
            <w:sdt>
              <w:sdtPr>
                <w:alias w:val="Escriba la referencia del artículo:"/>
                <w:tag w:val="Escriba la referencia del artículo:"/>
                <w:id w:val="281390320"/>
                <w:placeholder>
                  <w:docPart w:val="0FDBF5EED5F54A708EA49764016235AE"/>
                </w:placeholder>
                <w:temporary/>
                <w:showingPlcHdr/>
                <w15:appearance w15:val="hidden"/>
              </w:sdtPr>
              <w:sdtContent>
                <w:p w14:paraId="7282D9B8" w14:textId="77777777" w:rsidR="00097169" w:rsidRDefault="00097169" w:rsidP="00097169">
                  <w:pPr>
                    <w:pStyle w:val="Bibliografa"/>
                    <w:rPr>
                      <w:noProof/>
                    </w:rPr>
                  </w:pPr>
                  <w:r>
                    <w:rPr>
                      <w:noProof/>
                      <w:lang w:bidi="es-ES"/>
                    </w:rPr>
                    <w:t xml:space="preserve">Apellidos, Nombre (Año). Título del artículo. </w:t>
                  </w:r>
                  <w:r>
                    <w:rPr>
                      <w:i/>
                      <w:noProof/>
                      <w:lang w:bidi="es-ES"/>
                    </w:rPr>
                    <w:t>Título del diario</w:t>
                  </w:r>
                  <w:r>
                    <w:rPr>
                      <w:noProof/>
                      <w:lang w:bidi="es-ES"/>
                    </w:rPr>
                    <w:t>, páginas desde - hasta.</w:t>
                  </w:r>
                </w:p>
              </w:sdtContent>
            </w:sdt>
            <w:sdt>
              <w:sdtPr>
                <w:alias w:val="Escriba la referencia del libro:"/>
                <w:tag w:val="Escriba la referencia del libro:"/>
                <w:id w:val="-1926867146"/>
                <w:placeholder>
                  <w:docPart w:val="B1BD360393B44A1190617B0971FA2865"/>
                </w:placeholder>
                <w:temporary/>
                <w:showingPlcHdr/>
                <w15:appearance w15:val="hidden"/>
              </w:sdtPr>
              <w:sdtContent>
                <w:p w14:paraId="20E76700" w14:textId="77777777" w:rsidR="00097169" w:rsidRDefault="00097169" w:rsidP="00097169">
                  <w:pPr>
                    <w:pStyle w:val="Bibliografa"/>
                  </w:pPr>
                  <w:r>
                    <w:rPr>
                      <w:noProof/>
                      <w:lang w:bidi="es-ES"/>
                    </w:rPr>
                    <w:t xml:space="preserve">Apellidos, Nombre (Año). </w:t>
                  </w:r>
                  <w:r>
                    <w:rPr>
                      <w:i/>
                      <w:noProof/>
                      <w:lang w:bidi="es-ES"/>
                    </w:rPr>
                    <w:t xml:space="preserve">Título del libro. </w:t>
                  </w:r>
                  <w:r>
                    <w:rPr>
                      <w:noProof/>
                      <w:lang w:bidi="es-ES"/>
                    </w:rPr>
                    <w:t>Nombre de la ciudad: Nombre del editor</w:t>
                  </w:r>
                </w:p>
              </w:sdtContent>
            </w:sdt>
            <w:p w14:paraId="686727EA" w14:textId="77777777" w:rsidR="00097169" w:rsidRDefault="00000000"/>
          </w:sdtContent>
        </w:sdt>
      </w:sdtContent>
    </w:sdt>
    <w:p w14:paraId="58732FB2" w14:textId="77777777" w:rsidR="004D6B86" w:rsidRDefault="00345333">
      <w:pPr>
        <w:pStyle w:val="Ttulodeseccin"/>
      </w:pPr>
      <w:bookmarkStart w:id="2" w:name="_Toc183464389"/>
      <w:r>
        <w:rPr>
          <w:lang w:bidi="es-ES"/>
        </w:rPr>
        <w:lastRenderedPageBreak/>
        <w:t>Notas al pie</w:t>
      </w:r>
      <w:bookmarkEnd w:id="2"/>
    </w:p>
    <w:sdt>
      <w:sdtPr>
        <w:alias w:val="Escriba notas al pie:"/>
        <w:tag w:val="Escriba notas al pie:"/>
        <w:id w:val="1383603944"/>
        <w:placeholder>
          <w:docPart w:val="BF0736D55A684ED8B60FD8D772077E54"/>
        </w:placeholder>
        <w:temporary/>
        <w:showingPlcHdr/>
        <w15:appearance w15:val="hidden"/>
      </w:sdtPr>
      <w:sdtContent>
        <w:p w14:paraId="55F9AAE3" w14:textId="77777777" w:rsidR="0061747E" w:rsidRPr="0061747E" w:rsidRDefault="0061747E" w:rsidP="0061747E">
          <w:r>
            <w:rPr>
              <w:rStyle w:val="Refdenotaalpie"/>
              <w:lang w:bidi="es-ES"/>
            </w:rPr>
            <w:t>1</w:t>
          </w:r>
          <w:r>
            <w:rPr>
              <w:lang w:bidi="es-ES"/>
            </w:rPr>
            <w:t xml:space="preserve">Agregue notas al pie, si corresponde, en su propia página después de las referencias. En el cuerpo de una nota al pie, como en este ejemplo, se usa el estilo de texto Normal. </w:t>
          </w:r>
          <w:r>
            <w:rPr>
              <w:rStyle w:val="nfasis"/>
              <w:lang w:bidi="es-ES"/>
            </w:rPr>
            <w:t>(Nota: Si elimina esta nota al pie de ejemplo, no se olvide de eliminar también su referencia en el texto. Está al final del párrafo Título 2 de ejemplo de la primera página del contenido de</w:t>
          </w:r>
          <w:r w:rsidR="007435DB">
            <w:rPr>
              <w:rStyle w:val="nfasis"/>
              <w:lang w:bidi="es-ES"/>
            </w:rPr>
            <w:t>l cuerpo de esta plantilla.)</w:t>
          </w:r>
        </w:p>
      </w:sdtContent>
    </w:sdt>
    <w:p w14:paraId="661D9D88" w14:textId="77777777" w:rsidR="004D6B86" w:rsidRDefault="00345333">
      <w:pPr>
        <w:pStyle w:val="Ttulodeseccin"/>
      </w:pPr>
      <w:bookmarkStart w:id="3" w:name="_Toc183464390"/>
      <w:r>
        <w:rPr>
          <w:lang w:bidi="es-ES"/>
        </w:rPr>
        <w:lastRenderedPageBreak/>
        <w:t>Tablas</w:t>
      </w:r>
      <w:bookmarkEnd w:id="3"/>
    </w:p>
    <w:p w14:paraId="193146CC" w14:textId="77777777" w:rsidR="004D6B86" w:rsidRDefault="00345333">
      <w:pPr>
        <w:pStyle w:val="Sinespaciado"/>
      </w:pPr>
      <w:r>
        <w:rPr>
          <w:lang w:bidi="es-ES"/>
        </w:rPr>
        <w:t>Tabla 1</w:t>
      </w:r>
    </w:p>
    <w:sdt>
      <w:sdtPr>
        <w:alias w:val="Escriba el título de la tabla:"/>
        <w:tag w:val="Escriba el título de la tabla:"/>
        <w:id w:val="189722865"/>
        <w:placeholder>
          <w:docPart w:val="2788BF62723E47648CEEECE8E6575B4F"/>
        </w:placeholder>
        <w:temporary/>
        <w:showingPlcHdr/>
        <w15:appearance w15:val="hidden"/>
      </w:sdtPr>
      <w:sdtContent>
        <w:p w14:paraId="1275B22A" w14:textId="77777777" w:rsidR="004D6B86" w:rsidRPr="0061747E" w:rsidRDefault="0061747E">
          <w:pPr>
            <w:pStyle w:val="Sinespaciado"/>
          </w:pPr>
          <w:r>
            <w:rPr>
              <w:rStyle w:val="nfasis"/>
              <w:lang w:bidi="es-ES"/>
            </w:rPr>
            <w:t>Título de tabla</w:t>
          </w:r>
        </w:p>
      </w:sdtContent>
    </w:sdt>
    <w:tbl>
      <w:tblPr>
        <w:tblStyle w:val="InformeAPA"/>
        <w:tblW w:w="5000" w:type="pct"/>
        <w:tblLook w:val="04A0" w:firstRow="1" w:lastRow="0" w:firstColumn="1" w:lastColumn="0" w:noHBand="0" w:noVBand="1"/>
        <w:tblDescription w:val="Tabla de contenido"/>
      </w:tblPr>
      <w:tblGrid>
        <w:gridCol w:w="2288"/>
        <w:gridCol w:w="1685"/>
        <w:gridCol w:w="1685"/>
        <w:gridCol w:w="1684"/>
        <w:gridCol w:w="1684"/>
      </w:tblGrid>
      <w:tr w:rsidR="004D6B86" w:rsidRPr="003F7CBD" w14:paraId="3BE878B9" w14:textId="77777777" w:rsidTr="00DA33D3">
        <w:trPr>
          <w:cnfStyle w:val="100000000000" w:firstRow="1" w:lastRow="0" w:firstColumn="0" w:lastColumn="0" w:oddVBand="0" w:evenVBand="0" w:oddHBand="0" w:evenHBand="0" w:firstRowFirstColumn="0" w:firstRowLastColumn="0" w:lastRowFirstColumn="0" w:lastRowLastColumn="0"/>
          <w:tblHeader/>
        </w:trPr>
        <w:sdt>
          <w:sdtPr>
            <w:alias w:val="Escriba el encabezado de columna:"/>
            <w:tag w:val="Escriba el encabezado de columna:"/>
            <w:id w:val="1432168878"/>
            <w:placeholder>
              <w:docPart w:val="08CAB2779990448E8EA881744AA550BB"/>
            </w:placeholder>
            <w:temporary/>
            <w:showingPlcHdr/>
            <w15:appearance w15:val="hidden"/>
          </w:sdtPr>
          <w:sdtContent>
            <w:tc>
              <w:tcPr>
                <w:tcW w:w="1256" w:type="pct"/>
              </w:tcPr>
              <w:p w14:paraId="4840B59F" w14:textId="77777777" w:rsidR="004D6B86" w:rsidRPr="003F7CBD" w:rsidRDefault="000217F5" w:rsidP="003F7CBD">
                <w:r w:rsidRPr="003F7CBD">
                  <w:rPr>
                    <w:lang w:bidi="es-ES"/>
                  </w:rPr>
                  <w:t>Encabezado de columna</w:t>
                </w:r>
              </w:p>
            </w:tc>
          </w:sdtContent>
        </w:sdt>
        <w:sdt>
          <w:sdtPr>
            <w:alias w:val="Escriba el encabezado de columna:"/>
            <w:tag w:val="Escriba el encabezado de columna:"/>
            <w:id w:val="-1276717647"/>
            <w:placeholder>
              <w:docPart w:val="881A3F50EFC1454CB02AD6DA95B697F4"/>
            </w:placeholder>
            <w:temporary/>
            <w:showingPlcHdr/>
            <w15:appearance w15:val="hidden"/>
          </w:sdtPr>
          <w:sdtContent>
            <w:tc>
              <w:tcPr>
                <w:tcW w:w="925" w:type="pct"/>
              </w:tcPr>
              <w:p w14:paraId="75846FB9" w14:textId="77777777" w:rsidR="004D6B86" w:rsidRPr="003F7CBD" w:rsidRDefault="000217F5" w:rsidP="003F7CBD">
                <w:r w:rsidRPr="003F7CBD">
                  <w:rPr>
                    <w:lang w:bidi="es-ES"/>
                  </w:rPr>
                  <w:t>Encabezado de columna</w:t>
                </w:r>
              </w:p>
            </w:tc>
          </w:sdtContent>
        </w:sdt>
        <w:sdt>
          <w:sdtPr>
            <w:alias w:val="Escriba el encabezado de columna:"/>
            <w:tag w:val="Escriba el encabezado de columna:"/>
            <w:id w:val="1625803293"/>
            <w:placeholder>
              <w:docPart w:val="4A09ED27CACB41C69672CA6388114D78"/>
            </w:placeholder>
            <w:temporary/>
            <w:showingPlcHdr/>
            <w15:appearance w15:val="hidden"/>
          </w:sdtPr>
          <w:sdtContent>
            <w:tc>
              <w:tcPr>
                <w:tcW w:w="925" w:type="pct"/>
              </w:tcPr>
              <w:p w14:paraId="74BEF9AD" w14:textId="77777777" w:rsidR="004D6B86" w:rsidRPr="003F7CBD" w:rsidRDefault="000217F5" w:rsidP="003F7CBD">
                <w:r w:rsidRPr="003F7CBD">
                  <w:rPr>
                    <w:lang w:bidi="es-ES"/>
                  </w:rPr>
                  <w:t>Encabezado de columna</w:t>
                </w:r>
              </w:p>
            </w:tc>
          </w:sdtContent>
        </w:sdt>
        <w:sdt>
          <w:sdtPr>
            <w:alias w:val="Escriba el encabezado de columna:"/>
            <w:tag w:val="Escriba el encabezado de columna:"/>
            <w:id w:val="-785037230"/>
            <w:placeholder>
              <w:docPart w:val="F49BD07CC8594BE49B2A94B30C58885D"/>
            </w:placeholder>
            <w:temporary/>
            <w:showingPlcHdr/>
            <w15:appearance w15:val="hidden"/>
          </w:sdtPr>
          <w:sdtContent>
            <w:tc>
              <w:tcPr>
                <w:tcW w:w="925" w:type="pct"/>
              </w:tcPr>
              <w:p w14:paraId="5D7D4A39" w14:textId="77777777" w:rsidR="004D6B86" w:rsidRPr="003F7CBD" w:rsidRDefault="000217F5" w:rsidP="003F7CBD">
                <w:r w:rsidRPr="003F7CBD">
                  <w:rPr>
                    <w:lang w:bidi="es-ES"/>
                  </w:rPr>
                  <w:t>Encabezado de columna</w:t>
                </w:r>
              </w:p>
            </w:tc>
          </w:sdtContent>
        </w:sdt>
        <w:sdt>
          <w:sdtPr>
            <w:alias w:val="Escriba el encabezado de columna:"/>
            <w:tag w:val="Escriba el encabezado de columna:"/>
            <w:id w:val="1625421796"/>
            <w:placeholder>
              <w:docPart w:val="11B682C58E6141AF88970939EA8AD0BD"/>
            </w:placeholder>
            <w:temporary/>
            <w:showingPlcHdr/>
            <w15:appearance w15:val="hidden"/>
          </w:sdtPr>
          <w:sdtContent>
            <w:tc>
              <w:tcPr>
                <w:tcW w:w="925" w:type="pct"/>
              </w:tcPr>
              <w:p w14:paraId="2A954799" w14:textId="77777777" w:rsidR="004D6B86" w:rsidRPr="003F7CBD" w:rsidRDefault="000217F5" w:rsidP="003F7CBD">
                <w:r w:rsidRPr="003F7CBD">
                  <w:rPr>
                    <w:lang w:bidi="es-ES"/>
                  </w:rPr>
                  <w:t>Encabezado de columna</w:t>
                </w:r>
              </w:p>
            </w:tc>
          </w:sdtContent>
        </w:sdt>
      </w:tr>
      <w:tr w:rsidR="004D6B86" w:rsidRPr="003F7CBD" w14:paraId="35CF9FD1" w14:textId="77777777" w:rsidTr="00DA33D3">
        <w:sdt>
          <w:sdtPr>
            <w:alias w:val="Escriba el encabezado de fila:"/>
            <w:tag w:val="Escriba el encabezado de fila:"/>
            <w:id w:val="-776103256"/>
            <w:placeholder>
              <w:docPart w:val="C099207C605C4D9199E83BDEDFA5CA9B"/>
            </w:placeholder>
            <w:temporary/>
            <w:showingPlcHdr/>
            <w15:appearance w15:val="hidden"/>
          </w:sdtPr>
          <w:sdtContent>
            <w:tc>
              <w:tcPr>
                <w:tcW w:w="1256" w:type="pct"/>
              </w:tcPr>
              <w:p w14:paraId="606C1743" w14:textId="77777777" w:rsidR="004D6B86" w:rsidRPr="003F7CBD" w:rsidRDefault="000217F5" w:rsidP="003F7CBD">
                <w:r w:rsidRPr="003F7CBD">
                  <w:rPr>
                    <w:lang w:bidi="es-ES"/>
                  </w:rPr>
                  <w:t>Encabezado de fila</w:t>
                </w:r>
              </w:p>
            </w:tc>
          </w:sdtContent>
        </w:sdt>
        <w:sdt>
          <w:sdtPr>
            <w:alias w:val="Escriba el contenido de la tabla:"/>
            <w:tag w:val="Escriba el contenido de la tabla:"/>
            <w:id w:val="-807554352"/>
            <w:placeholder>
              <w:docPart w:val="53DB27FEC5094D018DA1B8F4E88395FA"/>
            </w:placeholder>
            <w:temporary/>
            <w:showingPlcHdr/>
            <w15:appearance w15:val="hidden"/>
          </w:sdtPr>
          <w:sdtContent>
            <w:tc>
              <w:tcPr>
                <w:tcW w:w="925" w:type="pct"/>
              </w:tcPr>
              <w:p w14:paraId="2DC55F2D" w14:textId="77777777" w:rsidR="004D6B86" w:rsidRPr="003F7CBD" w:rsidRDefault="000217F5" w:rsidP="003F7CBD">
                <w:r w:rsidRPr="003F7CBD">
                  <w:rPr>
                    <w:lang w:bidi="es-ES"/>
                  </w:rPr>
                  <w:t>123</w:t>
                </w:r>
              </w:p>
            </w:tc>
          </w:sdtContent>
        </w:sdt>
        <w:sdt>
          <w:sdtPr>
            <w:alias w:val="Escriba el contenido de la tabla:"/>
            <w:tag w:val="Escriba el contenido de la tabla:"/>
            <w:id w:val="280231353"/>
            <w:placeholder>
              <w:docPart w:val="D3F8AE32888F40CD8F157C9FCECC4752"/>
            </w:placeholder>
            <w:temporary/>
            <w:showingPlcHdr/>
            <w15:appearance w15:val="hidden"/>
          </w:sdtPr>
          <w:sdtContent>
            <w:tc>
              <w:tcPr>
                <w:tcW w:w="925" w:type="pct"/>
              </w:tcPr>
              <w:p w14:paraId="07E1022A" w14:textId="77777777" w:rsidR="004D6B86" w:rsidRPr="003F7CBD" w:rsidRDefault="000217F5" w:rsidP="003F7CBD">
                <w:r w:rsidRPr="003F7CBD">
                  <w:rPr>
                    <w:lang w:bidi="es-ES"/>
                  </w:rPr>
                  <w:t>123</w:t>
                </w:r>
              </w:p>
            </w:tc>
          </w:sdtContent>
        </w:sdt>
        <w:sdt>
          <w:sdtPr>
            <w:alias w:val="Escriba el contenido de la tabla:"/>
            <w:tag w:val="Escriba el contenido de la tabla:"/>
            <w:id w:val="1112399134"/>
            <w:placeholder>
              <w:docPart w:val="A78B779472E0457A9C3524A3D4D3DA7C"/>
            </w:placeholder>
            <w:temporary/>
            <w:showingPlcHdr/>
            <w15:appearance w15:val="hidden"/>
          </w:sdtPr>
          <w:sdtContent>
            <w:tc>
              <w:tcPr>
                <w:tcW w:w="925" w:type="pct"/>
              </w:tcPr>
              <w:p w14:paraId="5E1CBD4D" w14:textId="77777777" w:rsidR="004D6B86" w:rsidRPr="003F7CBD" w:rsidRDefault="000217F5" w:rsidP="003F7CBD">
                <w:r w:rsidRPr="003F7CBD">
                  <w:rPr>
                    <w:lang w:bidi="es-ES"/>
                  </w:rPr>
                  <w:t>123</w:t>
                </w:r>
              </w:p>
            </w:tc>
          </w:sdtContent>
        </w:sdt>
        <w:sdt>
          <w:sdtPr>
            <w:alias w:val="Escriba el contenido de la tabla:"/>
            <w:tag w:val="Escriba el contenido de la tabla:"/>
            <w:id w:val="657579400"/>
            <w:placeholder>
              <w:docPart w:val="53CC4048461945918F122EECB2231F94"/>
            </w:placeholder>
            <w:temporary/>
            <w:showingPlcHdr/>
            <w15:appearance w15:val="hidden"/>
          </w:sdtPr>
          <w:sdtContent>
            <w:tc>
              <w:tcPr>
                <w:tcW w:w="925" w:type="pct"/>
              </w:tcPr>
              <w:p w14:paraId="0F972E15" w14:textId="77777777" w:rsidR="004D6B86" w:rsidRPr="003F7CBD" w:rsidRDefault="000217F5" w:rsidP="003F7CBD">
                <w:r w:rsidRPr="003F7CBD">
                  <w:rPr>
                    <w:lang w:bidi="es-ES"/>
                  </w:rPr>
                  <w:t>123</w:t>
                </w:r>
              </w:p>
            </w:tc>
          </w:sdtContent>
        </w:sdt>
      </w:tr>
      <w:tr w:rsidR="004D6B86" w:rsidRPr="003F7CBD" w14:paraId="25785454" w14:textId="77777777" w:rsidTr="00DA33D3">
        <w:sdt>
          <w:sdtPr>
            <w:alias w:val="Escriba el encabezado de fila:"/>
            <w:tag w:val="Escriba el encabezado de fila:"/>
            <w:id w:val="1647709309"/>
            <w:placeholder>
              <w:docPart w:val="4FA6FBA1DED4493AB46CF29BE02F987D"/>
            </w:placeholder>
            <w:temporary/>
            <w:showingPlcHdr/>
            <w15:appearance w15:val="hidden"/>
          </w:sdtPr>
          <w:sdtContent>
            <w:tc>
              <w:tcPr>
                <w:tcW w:w="1256" w:type="pct"/>
              </w:tcPr>
              <w:p w14:paraId="7932D3A3" w14:textId="77777777" w:rsidR="004D6B86" w:rsidRPr="003F7CBD" w:rsidRDefault="000217F5" w:rsidP="003F7CBD">
                <w:r w:rsidRPr="003F7CBD">
                  <w:rPr>
                    <w:lang w:bidi="es-ES"/>
                  </w:rPr>
                  <w:t>Encabezado de fila</w:t>
                </w:r>
              </w:p>
            </w:tc>
          </w:sdtContent>
        </w:sdt>
        <w:sdt>
          <w:sdtPr>
            <w:alias w:val="Escriba el contenido de la tabla:"/>
            <w:tag w:val="Escriba el contenido de la tabla:"/>
            <w:id w:val="318473272"/>
            <w:placeholder>
              <w:docPart w:val="7B5ADDE4AA6843BA8100CB0FA018D0D3"/>
            </w:placeholder>
            <w:temporary/>
            <w:showingPlcHdr/>
            <w15:appearance w15:val="hidden"/>
          </w:sdtPr>
          <w:sdtContent>
            <w:tc>
              <w:tcPr>
                <w:tcW w:w="925" w:type="pct"/>
              </w:tcPr>
              <w:p w14:paraId="2DEE15B1" w14:textId="77777777" w:rsidR="004D6B86" w:rsidRPr="003F7CBD" w:rsidRDefault="000217F5" w:rsidP="003F7CBD">
                <w:r w:rsidRPr="003F7CBD">
                  <w:rPr>
                    <w:lang w:bidi="es-ES"/>
                  </w:rPr>
                  <w:t>456</w:t>
                </w:r>
              </w:p>
            </w:tc>
          </w:sdtContent>
        </w:sdt>
        <w:sdt>
          <w:sdtPr>
            <w:alias w:val="Escriba el contenido de la tabla:"/>
            <w:tag w:val="Escriba el contenido de la tabla:"/>
            <w:id w:val="692734143"/>
            <w:placeholder>
              <w:docPart w:val="45126D01E768402C917A589300A394A8"/>
            </w:placeholder>
            <w:temporary/>
            <w:showingPlcHdr/>
            <w15:appearance w15:val="hidden"/>
          </w:sdtPr>
          <w:sdtContent>
            <w:tc>
              <w:tcPr>
                <w:tcW w:w="925" w:type="pct"/>
              </w:tcPr>
              <w:p w14:paraId="21C2FC59" w14:textId="77777777" w:rsidR="004D6B86" w:rsidRPr="003F7CBD" w:rsidRDefault="000217F5" w:rsidP="003F7CBD">
                <w:r w:rsidRPr="003F7CBD">
                  <w:rPr>
                    <w:lang w:bidi="es-ES"/>
                  </w:rPr>
                  <w:t>456</w:t>
                </w:r>
              </w:p>
            </w:tc>
          </w:sdtContent>
        </w:sdt>
        <w:sdt>
          <w:sdtPr>
            <w:alias w:val="Escriba el contenido de la tabla:"/>
            <w:tag w:val="Escriba el contenido de la tabla:"/>
            <w:id w:val="-741952228"/>
            <w:placeholder>
              <w:docPart w:val="C2A1E24777C44C1089B9E1DA9F077A90"/>
            </w:placeholder>
            <w:temporary/>
            <w:showingPlcHdr/>
            <w15:appearance w15:val="hidden"/>
          </w:sdtPr>
          <w:sdtContent>
            <w:tc>
              <w:tcPr>
                <w:tcW w:w="925" w:type="pct"/>
              </w:tcPr>
              <w:p w14:paraId="50579C07" w14:textId="77777777" w:rsidR="004D6B86" w:rsidRPr="003F7CBD" w:rsidRDefault="000217F5" w:rsidP="003F7CBD">
                <w:r w:rsidRPr="003F7CBD">
                  <w:rPr>
                    <w:lang w:bidi="es-ES"/>
                  </w:rPr>
                  <w:t>456</w:t>
                </w:r>
              </w:p>
            </w:tc>
          </w:sdtContent>
        </w:sdt>
        <w:sdt>
          <w:sdtPr>
            <w:alias w:val="Escriba el contenido de la tabla:"/>
            <w:tag w:val="Escriba el contenido de la tabla:"/>
            <w:id w:val="-1942911871"/>
            <w:placeholder>
              <w:docPart w:val="18803A60A7B248A8842287A2EB9FCBF2"/>
            </w:placeholder>
            <w:temporary/>
            <w:showingPlcHdr/>
            <w15:appearance w15:val="hidden"/>
          </w:sdtPr>
          <w:sdtContent>
            <w:tc>
              <w:tcPr>
                <w:tcW w:w="925" w:type="pct"/>
              </w:tcPr>
              <w:p w14:paraId="4C098D23" w14:textId="77777777" w:rsidR="004D6B86" w:rsidRPr="003F7CBD" w:rsidRDefault="000217F5" w:rsidP="003F7CBD">
                <w:r w:rsidRPr="003F7CBD">
                  <w:rPr>
                    <w:lang w:bidi="es-ES"/>
                  </w:rPr>
                  <w:t>456</w:t>
                </w:r>
              </w:p>
            </w:tc>
          </w:sdtContent>
        </w:sdt>
      </w:tr>
      <w:tr w:rsidR="004D6B86" w:rsidRPr="003F7CBD" w14:paraId="679C24D3" w14:textId="77777777" w:rsidTr="00DA33D3">
        <w:sdt>
          <w:sdtPr>
            <w:alias w:val="Escriba el encabezado de fila:"/>
            <w:tag w:val="Escriba el encabezado de fila:"/>
            <w:id w:val="-140496545"/>
            <w:placeholder>
              <w:docPart w:val="6FD7882CE7ED4796A3C48B5E14BD9C2D"/>
            </w:placeholder>
            <w:temporary/>
            <w:showingPlcHdr/>
            <w15:appearance w15:val="hidden"/>
          </w:sdtPr>
          <w:sdtContent>
            <w:tc>
              <w:tcPr>
                <w:tcW w:w="1256" w:type="pct"/>
              </w:tcPr>
              <w:p w14:paraId="1447E17A" w14:textId="77777777" w:rsidR="004D6B86" w:rsidRPr="003F7CBD" w:rsidRDefault="000217F5" w:rsidP="003F7CBD">
                <w:r w:rsidRPr="003F7CBD">
                  <w:rPr>
                    <w:lang w:bidi="es-ES"/>
                  </w:rPr>
                  <w:t>Encabezado de fila</w:t>
                </w:r>
              </w:p>
            </w:tc>
          </w:sdtContent>
        </w:sdt>
        <w:sdt>
          <w:sdtPr>
            <w:alias w:val="Escriba el contenido de la tabla:"/>
            <w:tag w:val="Escriba el contenido de la tabla:"/>
            <w:id w:val="-1788885857"/>
            <w:placeholder>
              <w:docPart w:val="5D421171D1E24230BA73A59260BDEAB1"/>
            </w:placeholder>
            <w:temporary/>
            <w:showingPlcHdr/>
            <w15:appearance w15:val="hidden"/>
          </w:sdtPr>
          <w:sdtContent>
            <w:tc>
              <w:tcPr>
                <w:tcW w:w="925" w:type="pct"/>
              </w:tcPr>
              <w:p w14:paraId="24A1B953" w14:textId="77777777" w:rsidR="004D6B86" w:rsidRPr="003F7CBD" w:rsidRDefault="001664A2" w:rsidP="003F7CBD">
                <w:r w:rsidRPr="003F7CBD">
                  <w:rPr>
                    <w:lang w:bidi="es-ES"/>
                  </w:rPr>
                  <w:t>789</w:t>
                </w:r>
              </w:p>
            </w:tc>
          </w:sdtContent>
        </w:sdt>
        <w:sdt>
          <w:sdtPr>
            <w:alias w:val="Escriba el contenido de la tabla:"/>
            <w:tag w:val="Escriba el contenido de la tabla:"/>
            <w:id w:val="43103909"/>
            <w:placeholder>
              <w:docPart w:val="B6A8CB398EF1499D84DB8298B0099561"/>
            </w:placeholder>
            <w:temporary/>
            <w:showingPlcHdr/>
            <w15:appearance w15:val="hidden"/>
          </w:sdtPr>
          <w:sdtContent>
            <w:tc>
              <w:tcPr>
                <w:tcW w:w="925" w:type="pct"/>
              </w:tcPr>
              <w:p w14:paraId="6B4F5AE0" w14:textId="77777777" w:rsidR="004D6B86" w:rsidRPr="003F7CBD" w:rsidRDefault="001664A2" w:rsidP="003F7CBD">
                <w:r w:rsidRPr="003F7CBD">
                  <w:rPr>
                    <w:lang w:bidi="es-ES"/>
                  </w:rPr>
                  <w:t>789</w:t>
                </w:r>
              </w:p>
            </w:tc>
          </w:sdtContent>
        </w:sdt>
        <w:sdt>
          <w:sdtPr>
            <w:alias w:val="Escriba el contenido de la tabla:"/>
            <w:tag w:val="Escriba el contenido de la tabla:"/>
            <w:id w:val="1629900970"/>
            <w:placeholder>
              <w:docPart w:val="59F7E9F375EA4E44982C06C7D3C33CBE"/>
            </w:placeholder>
            <w:temporary/>
            <w:showingPlcHdr/>
            <w15:appearance w15:val="hidden"/>
          </w:sdtPr>
          <w:sdtContent>
            <w:tc>
              <w:tcPr>
                <w:tcW w:w="925" w:type="pct"/>
              </w:tcPr>
              <w:p w14:paraId="5E5E2647" w14:textId="77777777" w:rsidR="004D6B86" w:rsidRPr="003F7CBD" w:rsidRDefault="001664A2" w:rsidP="003F7CBD">
                <w:r w:rsidRPr="003F7CBD">
                  <w:rPr>
                    <w:lang w:bidi="es-ES"/>
                  </w:rPr>
                  <w:t>789</w:t>
                </w:r>
              </w:p>
            </w:tc>
          </w:sdtContent>
        </w:sdt>
        <w:sdt>
          <w:sdtPr>
            <w:alias w:val="Escriba el contenido de la tabla:"/>
            <w:tag w:val="Escriba el contenido de la tabla:"/>
            <w:id w:val="1352995704"/>
            <w:placeholder>
              <w:docPart w:val="19794FF72D9A4562AEC3186B78A1BDB6"/>
            </w:placeholder>
            <w:temporary/>
            <w:showingPlcHdr/>
            <w15:appearance w15:val="hidden"/>
          </w:sdtPr>
          <w:sdtContent>
            <w:tc>
              <w:tcPr>
                <w:tcW w:w="925" w:type="pct"/>
              </w:tcPr>
              <w:p w14:paraId="5CEF6901" w14:textId="77777777" w:rsidR="004D6B86" w:rsidRPr="003F7CBD" w:rsidRDefault="001664A2" w:rsidP="003F7CBD">
                <w:r w:rsidRPr="003F7CBD">
                  <w:rPr>
                    <w:lang w:bidi="es-ES"/>
                  </w:rPr>
                  <w:t>789</w:t>
                </w:r>
              </w:p>
            </w:tc>
          </w:sdtContent>
        </w:sdt>
      </w:tr>
      <w:tr w:rsidR="004D6B86" w:rsidRPr="003F7CBD" w14:paraId="04E9298E" w14:textId="77777777" w:rsidTr="00DA33D3">
        <w:sdt>
          <w:sdtPr>
            <w:alias w:val="Escriba el encabezado de fila:"/>
            <w:tag w:val="Escriba el encabezado de fila:"/>
            <w:id w:val="-507442647"/>
            <w:placeholder>
              <w:docPart w:val="75D2BCCF76EF4C32978391688448D1DE"/>
            </w:placeholder>
            <w:temporary/>
            <w:showingPlcHdr/>
            <w15:appearance w15:val="hidden"/>
          </w:sdtPr>
          <w:sdtContent>
            <w:tc>
              <w:tcPr>
                <w:tcW w:w="1256" w:type="pct"/>
              </w:tcPr>
              <w:p w14:paraId="6C3DAE35" w14:textId="77777777" w:rsidR="004D6B86" w:rsidRPr="003F7CBD" w:rsidRDefault="000217F5" w:rsidP="003F7CBD">
                <w:r w:rsidRPr="003F7CBD">
                  <w:rPr>
                    <w:lang w:bidi="es-ES"/>
                  </w:rPr>
                  <w:t>Encabezado de fila</w:t>
                </w:r>
              </w:p>
            </w:tc>
          </w:sdtContent>
        </w:sdt>
        <w:sdt>
          <w:sdtPr>
            <w:alias w:val="Escriba el contenido de la tabla:"/>
            <w:tag w:val="Escriba el contenido de la tabla:"/>
            <w:id w:val="-2032324542"/>
            <w:placeholder>
              <w:docPart w:val="94020F77C26A48A9A9B226978440F9C6"/>
            </w:placeholder>
            <w:temporary/>
            <w:showingPlcHdr/>
            <w15:appearance w15:val="hidden"/>
          </w:sdtPr>
          <w:sdtContent>
            <w:tc>
              <w:tcPr>
                <w:tcW w:w="925" w:type="pct"/>
              </w:tcPr>
              <w:p w14:paraId="15511540" w14:textId="77777777" w:rsidR="004D6B86" w:rsidRPr="003F7CBD" w:rsidRDefault="001664A2" w:rsidP="003F7CBD">
                <w:r w:rsidRPr="003F7CBD">
                  <w:rPr>
                    <w:lang w:bidi="es-ES"/>
                  </w:rPr>
                  <w:t>123</w:t>
                </w:r>
              </w:p>
            </w:tc>
          </w:sdtContent>
        </w:sdt>
        <w:sdt>
          <w:sdtPr>
            <w:alias w:val="Escriba el contenido de la tabla:"/>
            <w:tag w:val="Escriba el contenido de la tabla:"/>
            <w:id w:val="79960624"/>
            <w:placeholder>
              <w:docPart w:val="84CC3F77EB844404B2FEB4ADD5669D0B"/>
            </w:placeholder>
            <w:temporary/>
            <w:showingPlcHdr/>
            <w15:appearance w15:val="hidden"/>
          </w:sdtPr>
          <w:sdtContent>
            <w:tc>
              <w:tcPr>
                <w:tcW w:w="925" w:type="pct"/>
              </w:tcPr>
              <w:p w14:paraId="62A9049A" w14:textId="77777777" w:rsidR="004D6B86" w:rsidRPr="003F7CBD" w:rsidRDefault="001664A2" w:rsidP="003F7CBD">
                <w:r w:rsidRPr="003F7CBD">
                  <w:rPr>
                    <w:lang w:bidi="es-ES"/>
                  </w:rPr>
                  <w:t>123</w:t>
                </w:r>
              </w:p>
            </w:tc>
          </w:sdtContent>
        </w:sdt>
        <w:sdt>
          <w:sdtPr>
            <w:alias w:val="Escriba el contenido de la tabla:"/>
            <w:tag w:val="Escriba el contenido de la tabla:"/>
            <w:id w:val="1841045655"/>
            <w:placeholder>
              <w:docPart w:val="04680BA7F2D546A38B51C29D367200C9"/>
            </w:placeholder>
            <w:temporary/>
            <w:showingPlcHdr/>
            <w15:appearance w15:val="hidden"/>
          </w:sdtPr>
          <w:sdtContent>
            <w:tc>
              <w:tcPr>
                <w:tcW w:w="925" w:type="pct"/>
              </w:tcPr>
              <w:p w14:paraId="0922654F" w14:textId="77777777" w:rsidR="004D6B86" w:rsidRPr="003F7CBD" w:rsidRDefault="001664A2" w:rsidP="003F7CBD">
                <w:r w:rsidRPr="003F7CBD">
                  <w:rPr>
                    <w:lang w:bidi="es-ES"/>
                  </w:rPr>
                  <w:t>123</w:t>
                </w:r>
              </w:p>
            </w:tc>
          </w:sdtContent>
        </w:sdt>
        <w:sdt>
          <w:sdtPr>
            <w:alias w:val="Escriba el contenido de la tabla:"/>
            <w:tag w:val="Escriba el contenido de la tabla:"/>
            <w:id w:val="-1718190026"/>
            <w:placeholder>
              <w:docPart w:val="58BC4DE233DB401CA5E3B6C04DE168AC"/>
            </w:placeholder>
            <w:temporary/>
            <w:showingPlcHdr/>
            <w15:appearance w15:val="hidden"/>
          </w:sdtPr>
          <w:sdtContent>
            <w:tc>
              <w:tcPr>
                <w:tcW w:w="925" w:type="pct"/>
              </w:tcPr>
              <w:p w14:paraId="0795479E" w14:textId="77777777" w:rsidR="004D6B86" w:rsidRPr="003F7CBD" w:rsidRDefault="001664A2" w:rsidP="003F7CBD">
                <w:r w:rsidRPr="003F7CBD">
                  <w:rPr>
                    <w:lang w:bidi="es-ES"/>
                  </w:rPr>
                  <w:t>123</w:t>
                </w:r>
              </w:p>
            </w:tc>
          </w:sdtContent>
        </w:sdt>
      </w:tr>
      <w:tr w:rsidR="004D6B86" w:rsidRPr="003F7CBD" w14:paraId="04B3ACBE" w14:textId="77777777" w:rsidTr="00DA33D3">
        <w:sdt>
          <w:sdtPr>
            <w:alias w:val="Escriba el encabezado de fila:"/>
            <w:tag w:val="Escriba el encabezado de fila:"/>
            <w:id w:val="-1752881268"/>
            <w:placeholder>
              <w:docPart w:val="4E1A502B9FCF4FBAA6B28C3B4A02E121"/>
            </w:placeholder>
            <w:temporary/>
            <w:showingPlcHdr/>
            <w15:appearance w15:val="hidden"/>
          </w:sdtPr>
          <w:sdtContent>
            <w:tc>
              <w:tcPr>
                <w:tcW w:w="1256" w:type="pct"/>
              </w:tcPr>
              <w:p w14:paraId="7FEBE60D" w14:textId="77777777" w:rsidR="004D6B86" w:rsidRPr="003F7CBD" w:rsidRDefault="000217F5" w:rsidP="003F7CBD">
                <w:r w:rsidRPr="003F7CBD">
                  <w:rPr>
                    <w:lang w:bidi="es-ES"/>
                  </w:rPr>
                  <w:t>Encabezado de fila</w:t>
                </w:r>
              </w:p>
            </w:tc>
          </w:sdtContent>
        </w:sdt>
        <w:sdt>
          <w:sdtPr>
            <w:alias w:val="Escriba el contenido de la tabla:"/>
            <w:tag w:val="Escriba el contenido de la tabla:"/>
            <w:id w:val="-784184485"/>
            <w:placeholder>
              <w:docPart w:val="45F6731C5FA944E1B4AE97414A8C9414"/>
            </w:placeholder>
            <w:temporary/>
            <w:showingPlcHdr/>
            <w15:appearance w15:val="hidden"/>
          </w:sdtPr>
          <w:sdtContent>
            <w:tc>
              <w:tcPr>
                <w:tcW w:w="925" w:type="pct"/>
              </w:tcPr>
              <w:p w14:paraId="17E58D24" w14:textId="77777777" w:rsidR="004D6B86" w:rsidRPr="003F7CBD" w:rsidRDefault="001664A2" w:rsidP="003F7CBD">
                <w:r w:rsidRPr="003F7CBD">
                  <w:rPr>
                    <w:lang w:bidi="es-ES"/>
                  </w:rPr>
                  <w:t>456</w:t>
                </w:r>
              </w:p>
            </w:tc>
          </w:sdtContent>
        </w:sdt>
        <w:sdt>
          <w:sdtPr>
            <w:alias w:val="Escriba el contenido de la tabla:"/>
            <w:tag w:val="Escriba el contenido de la tabla:"/>
            <w:id w:val="555897741"/>
            <w:placeholder>
              <w:docPart w:val="801E5D10DE7D44BB9D711C3B92E42199"/>
            </w:placeholder>
            <w:temporary/>
            <w:showingPlcHdr/>
            <w15:appearance w15:val="hidden"/>
          </w:sdtPr>
          <w:sdtContent>
            <w:tc>
              <w:tcPr>
                <w:tcW w:w="925" w:type="pct"/>
              </w:tcPr>
              <w:p w14:paraId="5C6460D6" w14:textId="77777777" w:rsidR="004D6B86" w:rsidRPr="003F7CBD" w:rsidRDefault="001664A2" w:rsidP="003F7CBD">
                <w:r w:rsidRPr="003F7CBD">
                  <w:rPr>
                    <w:lang w:bidi="es-ES"/>
                  </w:rPr>
                  <w:t>456</w:t>
                </w:r>
              </w:p>
            </w:tc>
          </w:sdtContent>
        </w:sdt>
        <w:sdt>
          <w:sdtPr>
            <w:alias w:val="Escriba el contenido de la tabla:"/>
            <w:tag w:val="Escriba el contenido de la tabla:"/>
            <w:id w:val="1565367243"/>
            <w:placeholder>
              <w:docPart w:val="74BC55965E5F4D5A9268E277B9453438"/>
            </w:placeholder>
            <w:temporary/>
            <w:showingPlcHdr/>
            <w15:appearance w15:val="hidden"/>
          </w:sdtPr>
          <w:sdtContent>
            <w:tc>
              <w:tcPr>
                <w:tcW w:w="925" w:type="pct"/>
              </w:tcPr>
              <w:p w14:paraId="11E3EBE1" w14:textId="77777777" w:rsidR="004D6B86" w:rsidRPr="003F7CBD" w:rsidRDefault="001664A2" w:rsidP="003F7CBD">
                <w:r w:rsidRPr="003F7CBD">
                  <w:rPr>
                    <w:lang w:bidi="es-ES"/>
                  </w:rPr>
                  <w:t>456</w:t>
                </w:r>
              </w:p>
            </w:tc>
          </w:sdtContent>
        </w:sdt>
        <w:sdt>
          <w:sdtPr>
            <w:alias w:val="Escriba el contenido de la tabla:"/>
            <w:tag w:val="Escriba el contenido de la tabla:"/>
            <w:id w:val="482120616"/>
            <w:placeholder>
              <w:docPart w:val="2F10AD66ACA241568CCF66EDC252D782"/>
            </w:placeholder>
            <w:temporary/>
            <w:showingPlcHdr/>
            <w15:appearance w15:val="hidden"/>
          </w:sdtPr>
          <w:sdtContent>
            <w:tc>
              <w:tcPr>
                <w:tcW w:w="925" w:type="pct"/>
              </w:tcPr>
              <w:p w14:paraId="6FDCCD0F" w14:textId="77777777" w:rsidR="004D6B86" w:rsidRPr="003F7CBD" w:rsidRDefault="001664A2" w:rsidP="003F7CBD">
                <w:r w:rsidRPr="003F7CBD">
                  <w:rPr>
                    <w:lang w:bidi="es-ES"/>
                  </w:rPr>
                  <w:t>456</w:t>
                </w:r>
              </w:p>
            </w:tc>
          </w:sdtContent>
        </w:sdt>
      </w:tr>
      <w:tr w:rsidR="004D6B86" w:rsidRPr="003F7CBD" w14:paraId="3EE00867" w14:textId="77777777" w:rsidTr="00DA33D3">
        <w:sdt>
          <w:sdtPr>
            <w:alias w:val="Escriba el encabezado de fila:"/>
            <w:tag w:val="Escriba el encabezado de fila:"/>
            <w:id w:val="1541240633"/>
            <w:placeholder>
              <w:docPart w:val="3843FF63441B4A1F8B6F306CA585A204"/>
            </w:placeholder>
            <w:temporary/>
            <w:showingPlcHdr/>
            <w15:appearance w15:val="hidden"/>
          </w:sdtPr>
          <w:sdtContent>
            <w:tc>
              <w:tcPr>
                <w:tcW w:w="1256" w:type="pct"/>
              </w:tcPr>
              <w:p w14:paraId="7BF6A4E6" w14:textId="77777777" w:rsidR="004D6B86" w:rsidRPr="003F7CBD" w:rsidRDefault="000217F5" w:rsidP="003F7CBD">
                <w:r w:rsidRPr="003F7CBD">
                  <w:rPr>
                    <w:lang w:bidi="es-ES"/>
                  </w:rPr>
                  <w:t>Encabezado de fila</w:t>
                </w:r>
              </w:p>
            </w:tc>
          </w:sdtContent>
        </w:sdt>
        <w:sdt>
          <w:sdtPr>
            <w:alias w:val="Escriba el contenido de la tabla:"/>
            <w:tag w:val="Escriba el contenido de la tabla:"/>
            <w:id w:val="866266036"/>
            <w:placeholder>
              <w:docPart w:val="5B6DA7FED483434B869D1492C5C2CDC2"/>
            </w:placeholder>
            <w:temporary/>
            <w:showingPlcHdr/>
            <w15:appearance w15:val="hidden"/>
          </w:sdtPr>
          <w:sdtContent>
            <w:tc>
              <w:tcPr>
                <w:tcW w:w="925" w:type="pct"/>
              </w:tcPr>
              <w:p w14:paraId="40210E61" w14:textId="77777777" w:rsidR="004D6B86" w:rsidRPr="003F7CBD" w:rsidRDefault="001664A2" w:rsidP="003F7CBD">
                <w:r w:rsidRPr="003F7CBD">
                  <w:rPr>
                    <w:lang w:bidi="es-ES"/>
                  </w:rPr>
                  <w:t>789</w:t>
                </w:r>
              </w:p>
            </w:tc>
          </w:sdtContent>
        </w:sdt>
        <w:sdt>
          <w:sdtPr>
            <w:alias w:val="Escriba el contenido de la tabla:"/>
            <w:tag w:val="Escriba el contenido de la tabla:"/>
            <w:id w:val="858242133"/>
            <w:placeholder>
              <w:docPart w:val="C3DD5E630C6D45C3B3E8E32AACF84067"/>
            </w:placeholder>
            <w:temporary/>
            <w:showingPlcHdr/>
            <w15:appearance w15:val="hidden"/>
          </w:sdtPr>
          <w:sdtContent>
            <w:tc>
              <w:tcPr>
                <w:tcW w:w="925" w:type="pct"/>
              </w:tcPr>
              <w:p w14:paraId="4F317EC5" w14:textId="77777777" w:rsidR="004D6B86" w:rsidRPr="003F7CBD" w:rsidRDefault="001664A2" w:rsidP="003F7CBD">
                <w:r w:rsidRPr="003F7CBD">
                  <w:rPr>
                    <w:lang w:bidi="es-ES"/>
                  </w:rPr>
                  <w:t>789</w:t>
                </w:r>
              </w:p>
            </w:tc>
          </w:sdtContent>
        </w:sdt>
        <w:sdt>
          <w:sdtPr>
            <w:alias w:val="Escriba el contenido de la tabla:"/>
            <w:tag w:val="Escriba el contenido de la tabla:"/>
            <w:id w:val="1397173803"/>
            <w:placeholder>
              <w:docPart w:val="E2470018F01E418FBB2CCAC05F03D1A5"/>
            </w:placeholder>
            <w:temporary/>
            <w:showingPlcHdr/>
            <w15:appearance w15:val="hidden"/>
          </w:sdtPr>
          <w:sdtContent>
            <w:tc>
              <w:tcPr>
                <w:tcW w:w="925" w:type="pct"/>
              </w:tcPr>
              <w:p w14:paraId="38D93C1C" w14:textId="77777777" w:rsidR="004D6B86" w:rsidRPr="003F7CBD" w:rsidRDefault="001664A2" w:rsidP="003F7CBD">
                <w:r w:rsidRPr="003F7CBD">
                  <w:rPr>
                    <w:lang w:bidi="es-ES"/>
                  </w:rPr>
                  <w:t>789</w:t>
                </w:r>
              </w:p>
            </w:tc>
          </w:sdtContent>
        </w:sdt>
        <w:sdt>
          <w:sdtPr>
            <w:alias w:val="Escriba el contenido de la tabla:"/>
            <w:tag w:val="Escriba el contenido de la tabla:"/>
            <w:id w:val="-1628540116"/>
            <w:placeholder>
              <w:docPart w:val="1F9FEF695CEA47289ECFD73F0EE0996A"/>
            </w:placeholder>
            <w:temporary/>
            <w:showingPlcHdr/>
            <w15:appearance w15:val="hidden"/>
          </w:sdtPr>
          <w:sdtContent>
            <w:tc>
              <w:tcPr>
                <w:tcW w:w="925" w:type="pct"/>
              </w:tcPr>
              <w:p w14:paraId="00E3D146" w14:textId="77777777" w:rsidR="004D6B86" w:rsidRPr="003F7CBD" w:rsidRDefault="001664A2" w:rsidP="003F7CBD">
                <w:r w:rsidRPr="003F7CBD">
                  <w:rPr>
                    <w:lang w:bidi="es-ES"/>
                  </w:rPr>
                  <w:t>789</w:t>
                </w:r>
              </w:p>
            </w:tc>
          </w:sdtContent>
        </w:sdt>
      </w:tr>
    </w:tbl>
    <w:p w14:paraId="33AF2412" w14:textId="77777777" w:rsidR="004D6B86" w:rsidRDefault="00345333">
      <w:pPr>
        <w:pStyle w:val="Tablailustracin"/>
      </w:pPr>
      <w:r>
        <w:rPr>
          <w:rStyle w:val="nfasis"/>
          <w:lang w:bidi="es-ES"/>
        </w:rPr>
        <w:t>Nota</w:t>
      </w:r>
      <w:r w:rsidR="001664A2">
        <w:rPr>
          <w:lang w:bidi="es-ES"/>
        </w:rPr>
        <w:t xml:space="preserve">: </w:t>
      </w:r>
      <w:sdt>
        <w:sdtPr>
          <w:alias w:val="Escriba las notas:"/>
          <w:tag w:val="Escriba las notas:"/>
          <w:id w:val="-2013831125"/>
          <w:placeholder>
            <w:docPart w:val="8EC6F41F91A9404FB1AFD2A40CED372A"/>
          </w:placeholder>
          <w:temporary/>
          <w:showingPlcHdr/>
          <w15:appearance w15:val="hidden"/>
        </w:sdtPr>
        <w:sdtContent>
          <w:r w:rsidR="001664A2">
            <w:rPr>
              <w:lang w:bidi="es-ES"/>
            </w:rPr>
            <w:t>Coloque todas las tablas del documento en una sección de tablas, después de las referencias (y, si corresponde, después de las notas al pie). Use una página nueva para cada tabla e incluya un número de tabla y un título de tabla para cada una, como se muestra en esta página. Todo el texto explicativo aparece en una nota de tabla después de la tabla, como en esta. Use el estilo de tabla o ilustración, disponible en la galería de estilos de la pestaña Inicio, para agregar el espaciado entre la tabla y la nota. Las tablas en el formato de APA pueden usar un interlineado de una línea o de 1,5 líneas. Incluya un título para cada fila o columna, incluso si el contenido parece obvio. Se configuró un estilo de tabla para esta plantilla que cumple con las normas del estilo APA. Para insertar una tabla, seleccione la pestaña Insertar y haga clic en Tabla.</w:t>
          </w:r>
        </w:sdtContent>
      </w:sdt>
    </w:p>
    <w:p w14:paraId="6107A4DF" w14:textId="77777777" w:rsidR="004D6B86" w:rsidRDefault="00345333">
      <w:pPr>
        <w:pStyle w:val="Ttulodeseccin"/>
      </w:pPr>
      <w:bookmarkStart w:id="4" w:name="_Toc183464391"/>
      <w:r>
        <w:rPr>
          <w:lang w:bidi="es-ES"/>
        </w:rPr>
        <w:lastRenderedPageBreak/>
        <w:t>Ilustraciones</w:t>
      </w:r>
      <w:bookmarkEnd w:id="4"/>
    </w:p>
    <w:p w14:paraId="7D4CF326" w14:textId="77777777" w:rsidR="004D6B86" w:rsidRDefault="00345333">
      <w:pPr>
        <w:pStyle w:val="Sinespaciado"/>
      </w:pPr>
      <w:r>
        <w:rPr>
          <w:noProof/>
          <w:lang w:eastAsia="es-ES"/>
        </w:rPr>
        <w:drawing>
          <wp:inline distT="0" distB="0" distL="0" distR="0" wp14:anchorId="4B6A9EE6" wp14:editId="545EC315">
            <wp:extent cx="5743575" cy="3096935"/>
            <wp:effectExtent l="0" t="0" r="0" b="8255"/>
            <wp:docPr id="1" name="Imagen 1" descr="Columnas de mármol de un edificio, vistas en contrapi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uarios\steph\AppData\Local\Microsoft\Windows\Archivos temporales de Internet\Content.Word\Word_history_paper_625x337p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567" cy="3100166"/>
                    </a:xfrm>
                    <a:prstGeom prst="rect">
                      <a:avLst/>
                    </a:prstGeom>
                    <a:noFill/>
                    <a:ln>
                      <a:noFill/>
                    </a:ln>
                  </pic:spPr>
                </pic:pic>
              </a:graphicData>
            </a:graphic>
          </wp:inline>
        </w:drawing>
      </w:r>
    </w:p>
    <w:p w14:paraId="0C18E77A" w14:textId="77777777" w:rsidR="004D6B86" w:rsidRDefault="00345333">
      <w:pPr>
        <w:pStyle w:val="Tablailustracin"/>
      </w:pPr>
      <w:r>
        <w:rPr>
          <w:rStyle w:val="nfasis"/>
          <w:lang w:bidi="es-ES"/>
        </w:rPr>
        <w:t>Ilustración 1</w:t>
      </w:r>
      <w:r w:rsidR="001664A2">
        <w:rPr>
          <w:lang w:bidi="es-ES"/>
        </w:rPr>
        <w:t xml:space="preserve">. </w:t>
      </w:r>
      <w:sdt>
        <w:sdtPr>
          <w:alias w:val="Escriba los detalles de la ilustración:"/>
          <w:tag w:val="Escriba los detalles de la ilustración:"/>
          <w:id w:val="-879932865"/>
          <w:placeholder>
            <w:docPart w:val="2556CCC60FBF4DE8821A8DB1066BA587"/>
          </w:placeholder>
          <w:temporary/>
          <w:showingPlcHdr/>
          <w15:appearance w15:val="hidden"/>
        </w:sdtPr>
        <w:sdtContent>
          <w:r w:rsidR="001664A2">
            <w:rPr>
              <w:lang w:bidi="es-ES"/>
            </w:rPr>
            <w:t>Incluya todas las ilustraciones en su propia sección, después de las referencias (y, si corresponde, después de las notas al pie y las tablas). Incluya un título numerado para cada ilustración. Use el estilo de tabla o ilustración para agregar fácilmente espaciado entre la ilustración y el título.</w:t>
          </w:r>
        </w:sdtContent>
      </w:sdt>
    </w:p>
    <w:p w14:paraId="3274F1BD" w14:textId="77777777" w:rsidR="004D6B86" w:rsidRDefault="00345333">
      <w:pPr>
        <w:pStyle w:val="Tablailustracin"/>
      </w:pPr>
      <w:r>
        <w:rPr>
          <w:lang w:bidi="es-ES"/>
        </w:rPr>
        <w:t xml:space="preserve">Para obtener más información sobre todos los elementos del formato de estilo APA, vea el </w:t>
      </w:r>
      <w:r>
        <w:rPr>
          <w:rStyle w:val="nfasis"/>
          <w:lang w:bidi="es-ES"/>
        </w:rPr>
        <w:t>Manual de estilo de la APA, 6.ª edición</w:t>
      </w:r>
      <w:r>
        <w:rPr>
          <w:lang w:bidi="es-ES"/>
        </w:rPr>
        <w:t>.</w:t>
      </w:r>
    </w:p>
    <w:sectPr w:rsidR="004D6B86" w:rsidSect="001C4A59">
      <w:headerReference w:type="default" r:id="rId12"/>
      <w:headerReference w:type="first" r:id="rId13"/>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4F563B" w14:textId="77777777" w:rsidR="00AD4C5C" w:rsidRDefault="00AD4C5C">
      <w:pPr>
        <w:spacing w:line="240" w:lineRule="auto"/>
      </w:pPr>
      <w:r>
        <w:separator/>
      </w:r>
    </w:p>
    <w:p w14:paraId="65ABD75E" w14:textId="77777777" w:rsidR="00AD4C5C" w:rsidRDefault="00AD4C5C"/>
  </w:endnote>
  <w:endnote w:type="continuationSeparator" w:id="0">
    <w:p w14:paraId="12F625B7" w14:textId="77777777" w:rsidR="00AD4C5C" w:rsidRDefault="00AD4C5C">
      <w:pPr>
        <w:spacing w:line="240" w:lineRule="auto"/>
      </w:pPr>
      <w:r>
        <w:continuationSeparator/>
      </w:r>
    </w:p>
    <w:p w14:paraId="0811A74A" w14:textId="77777777" w:rsidR="00AD4C5C" w:rsidRDefault="00AD4C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ED57B4" w14:textId="77777777" w:rsidR="00AD4C5C" w:rsidRDefault="00AD4C5C">
      <w:pPr>
        <w:spacing w:line="240" w:lineRule="auto"/>
      </w:pPr>
      <w:r>
        <w:separator/>
      </w:r>
    </w:p>
    <w:p w14:paraId="4B4A4CBD" w14:textId="77777777" w:rsidR="00AD4C5C" w:rsidRDefault="00AD4C5C"/>
  </w:footnote>
  <w:footnote w:type="continuationSeparator" w:id="0">
    <w:p w14:paraId="3EB8C312" w14:textId="77777777" w:rsidR="00AD4C5C" w:rsidRDefault="00AD4C5C">
      <w:pPr>
        <w:spacing w:line="240" w:lineRule="auto"/>
      </w:pPr>
      <w:r>
        <w:continuationSeparator/>
      </w:r>
    </w:p>
    <w:p w14:paraId="51207044" w14:textId="77777777" w:rsidR="00AD4C5C" w:rsidRDefault="00AD4C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CellMar>
        <w:left w:w="0" w:type="dxa"/>
        <w:right w:w="0" w:type="dxa"/>
      </w:tblCellMar>
      <w:tblLook w:val="04A0" w:firstRow="1" w:lastRow="0" w:firstColumn="1" w:lastColumn="0" w:noHBand="0" w:noVBand="1"/>
      <w:tblDescription w:val="Tabla de diseño de encabezado"/>
    </w:tblPr>
    <w:tblGrid>
      <w:gridCol w:w="7981"/>
      <w:gridCol w:w="1045"/>
    </w:tblGrid>
    <w:tr w:rsidR="004D6B86" w14:paraId="4AE18C9D" w14:textId="77777777">
      <w:tc>
        <w:tcPr>
          <w:tcW w:w="8280" w:type="dxa"/>
        </w:tcPr>
        <w:p w14:paraId="11ED2B79" w14:textId="3DD90C69" w:rsidR="004D6B86" w:rsidRPr="00170521" w:rsidRDefault="00000000" w:rsidP="00170521">
          <w:pPr>
            <w:pStyle w:val="Encabezado"/>
          </w:pPr>
          <w:sdt>
            <w:sdtPr>
              <w:alias w:val="Escriba el título abreviado:"/>
              <w:tag w:val="Escriba el título abreviado:"/>
              <w:id w:val="-582528332"/>
              <w:showingPlcHdr/>
              <w15:dataBinding w:prefixMappings="xmlns:ns0='http://schemas.microsoft.com/temp/samples' " w:xpath="/ns0:employees[1]/ns0:employee[1]/ns0:CustomerName[1]" w:storeItemID="{B98E728A-96FF-4995-885C-5AF887AB0C35}"/>
              <w15:appearance w15:val="hidden"/>
            </w:sdtPr>
            <w:sdtContent>
              <w:r w:rsidR="007F4131">
                <w:t xml:space="preserve">     </w:t>
              </w:r>
            </w:sdtContent>
          </w:sdt>
        </w:p>
      </w:tc>
      <w:tc>
        <w:tcPr>
          <w:tcW w:w="1080" w:type="dxa"/>
        </w:tcPr>
        <w:p w14:paraId="52A97B07" w14:textId="77777777" w:rsidR="004D6B86" w:rsidRDefault="00345333">
          <w:pPr>
            <w:pStyle w:val="Encabezado"/>
            <w:jc w:val="right"/>
          </w:pPr>
          <w:r>
            <w:rPr>
              <w:lang w:bidi="es-ES"/>
            </w:rPr>
            <w:fldChar w:fldCharType="begin"/>
          </w:r>
          <w:r>
            <w:rPr>
              <w:lang w:bidi="es-ES"/>
            </w:rPr>
            <w:instrText xml:space="preserve"> PAGE   \* MERGEFORMAT </w:instrText>
          </w:r>
          <w:r>
            <w:rPr>
              <w:lang w:bidi="es-ES"/>
            </w:rPr>
            <w:fldChar w:fldCharType="separate"/>
          </w:r>
          <w:r w:rsidR="00F86369">
            <w:rPr>
              <w:noProof/>
              <w:lang w:bidi="es-ES"/>
            </w:rPr>
            <w:t>2</w:t>
          </w:r>
          <w:r>
            <w:rPr>
              <w:noProof/>
              <w:lang w:bidi="es-ES"/>
            </w:rPr>
            <w:fldChar w:fldCharType="end"/>
          </w:r>
        </w:p>
      </w:tc>
    </w:tr>
  </w:tbl>
  <w:p w14:paraId="49DC5167" w14:textId="77777777" w:rsidR="004D6B86" w:rsidRDefault="004D6B8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CellMar>
        <w:left w:w="0" w:type="dxa"/>
        <w:right w:w="0" w:type="dxa"/>
      </w:tblCellMar>
      <w:tblLook w:val="04A0" w:firstRow="1" w:lastRow="0" w:firstColumn="1" w:lastColumn="0" w:noHBand="0" w:noVBand="1"/>
      <w:tblDescription w:val="Tabla de diseño de encabezado"/>
    </w:tblPr>
    <w:tblGrid>
      <w:gridCol w:w="7988"/>
      <w:gridCol w:w="1038"/>
    </w:tblGrid>
    <w:tr w:rsidR="004D6B86" w14:paraId="2DC6A4AE" w14:textId="77777777">
      <w:tc>
        <w:tcPr>
          <w:tcW w:w="8280" w:type="dxa"/>
        </w:tcPr>
        <w:p w14:paraId="3F2F0ECA" w14:textId="6F55A283" w:rsidR="004D6B86" w:rsidRPr="00A970B0" w:rsidRDefault="00A970B0" w:rsidP="00D01ABE">
          <w:pPr>
            <w:pStyle w:val="Encabezado"/>
            <w:jc w:val="center"/>
            <w:rPr>
              <w:lang w:val="es-PE" w:bidi="es-ES"/>
            </w:rPr>
          </w:pPr>
          <w:r w:rsidRPr="00A970B0">
            <w:rPr>
              <w:i/>
              <w:iCs/>
              <w:lang w:val="es-PE" w:bidi="es-ES"/>
            </w:rPr>
            <w:t>“Año del Bicentenario, de la consolidación de nuestra Independencia, y de la conmemoración de las heroicas batallas de Junín y Ayacucho”</w:t>
          </w:r>
        </w:p>
      </w:tc>
      <w:tc>
        <w:tcPr>
          <w:tcW w:w="1080" w:type="dxa"/>
        </w:tcPr>
        <w:p w14:paraId="0B574389" w14:textId="77777777" w:rsidR="004D6B86" w:rsidRDefault="00345333">
          <w:pPr>
            <w:pStyle w:val="Encabezado"/>
            <w:jc w:val="right"/>
          </w:pPr>
          <w:r>
            <w:rPr>
              <w:lang w:bidi="es-ES"/>
            </w:rPr>
            <w:fldChar w:fldCharType="begin"/>
          </w:r>
          <w:r>
            <w:rPr>
              <w:lang w:bidi="es-ES"/>
            </w:rPr>
            <w:instrText xml:space="preserve"> PAGE   \* MERGEFORMAT </w:instrText>
          </w:r>
          <w:r>
            <w:rPr>
              <w:lang w:bidi="es-ES"/>
            </w:rPr>
            <w:fldChar w:fldCharType="separate"/>
          </w:r>
          <w:r w:rsidR="00F86369">
            <w:rPr>
              <w:noProof/>
              <w:lang w:bidi="es-ES"/>
            </w:rPr>
            <w:t>1</w:t>
          </w:r>
          <w:r>
            <w:rPr>
              <w:noProof/>
              <w:lang w:bidi="es-ES"/>
            </w:rPr>
            <w:fldChar w:fldCharType="end"/>
          </w:r>
        </w:p>
      </w:tc>
    </w:tr>
  </w:tbl>
  <w:p w14:paraId="38A86CBF" w14:textId="77777777" w:rsidR="004D6B86" w:rsidRDefault="004D6B86" w:rsidP="002C627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020F254A"/>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865148C"/>
    <w:multiLevelType w:val="hybridMultilevel"/>
    <w:tmpl w:val="F5E295E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2A135ED2"/>
    <w:multiLevelType w:val="multilevel"/>
    <w:tmpl w:val="C9AA180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2FD70966"/>
    <w:multiLevelType w:val="hybridMultilevel"/>
    <w:tmpl w:val="90CC707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4" w15:restartNumberingAfterBreak="0">
    <w:nsid w:val="3D703549"/>
    <w:multiLevelType w:val="hybridMultilevel"/>
    <w:tmpl w:val="FC42005A"/>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5" w15:restartNumberingAfterBreak="0">
    <w:nsid w:val="64415C8C"/>
    <w:multiLevelType w:val="multilevel"/>
    <w:tmpl w:val="679A0AC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73C1785F"/>
    <w:multiLevelType w:val="multilevel"/>
    <w:tmpl w:val="280A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7" w15:restartNumberingAfterBreak="0">
    <w:nsid w:val="73DD310C"/>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47202A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91170176">
    <w:abstractNumId w:val="9"/>
  </w:num>
  <w:num w:numId="2" w16cid:durableId="2001082086">
    <w:abstractNumId w:val="7"/>
  </w:num>
  <w:num w:numId="3" w16cid:durableId="451753992">
    <w:abstractNumId w:val="6"/>
  </w:num>
  <w:num w:numId="4" w16cid:durableId="1564944614">
    <w:abstractNumId w:val="5"/>
  </w:num>
  <w:num w:numId="5" w16cid:durableId="442770153">
    <w:abstractNumId w:val="4"/>
  </w:num>
  <w:num w:numId="6" w16cid:durableId="120923238">
    <w:abstractNumId w:val="8"/>
  </w:num>
  <w:num w:numId="7" w16cid:durableId="1191146883">
    <w:abstractNumId w:val="3"/>
  </w:num>
  <w:num w:numId="8" w16cid:durableId="898368036">
    <w:abstractNumId w:val="2"/>
  </w:num>
  <w:num w:numId="9" w16cid:durableId="918946567">
    <w:abstractNumId w:val="1"/>
  </w:num>
  <w:num w:numId="10" w16cid:durableId="915823303">
    <w:abstractNumId w:val="0"/>
  </w:num>
  <w:num w:numId="11" w16cid:durableId="745763475">
    <w:abstractNumId w:val="9"/>
    <w:lvlOverride w:ilvl="0">
      <w:startOverride w:val="1"/>
    </w:lvlOverride>
  </w:num>
  <w:num w:numId="12" w16cid:durableId="2147356887">
    <w:abstractNumId w:val="14"/>
  </w:num>
  <w:num w:numId="13" w16cid:durableId="1429962036">
    <w:abstractNumId w:val="11"/>
  </w:num>
  <w:num w:numId="14" w16cid:durableId="1949507688">
    <w:abstractNumId w:val="16"/>
  </w:num>
  <w:num w:numId="15" w16cid:durableId="1380713628">
    <w:abstractNumId w:val="10"/>
  </w:num>
  <w:num w:numId="16" w16cid:durableId="2001545224">
    <w:abstractNumId w:val="17"/>
  </w:num>
  <w:num w:numId="17" w16cid:durableId="1842966151">
    <w:abstractNumId w:val="18"/>
  </w:num>
  <w:num w:numId="18" w16cid:durableId="180975754">
    <w:abstractNumId w:val="15"/>
  </w:num>
  <w:num w:numId="19" w16cid:durableId="558713555">
    <w:abstractNumId w:val="12"/>
  </w:num>
  <w:num w:numId="20" w16cid:durableId="4581833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A53"/>
    <w:rsid w:val="00006BBA"/>
    <w:rsid w:val="0001010E"/>
    <w:rsid w:val="000217F5"/>
    <w:rsid w:val="00097169"/>
    <w:rsid w:val="00114BFA"/>
    <w:rsid w:val="001602E3"/>
    <w:rsid w:val="00160C0C"/>
    <w:rsid w:val="001648DC"/>
    <w:rsid w:val="001664A2"/>
    <w:rsid w:val="00170521"/>
    <w:rsid w:val="001B4848"/>
    <w:rsid w:val="001C4A59"/>
    <w:rsid w:val="001F447A"/>
    <w:rsid w:val="001F7399"/>
    <w:rsid w:val="00212319"/>
    <w:rsid w:val="00225BE3"/>
    <w:rsid w:val="00274E0A"/>
    <w:rsid w:val="002B6153"/>
    <w:rsid w:val="002C627C"/>
    <w:rsid w:val="00307586"/>
    <w:rsid w:val="00336906"/>
    <w:rsid w:val="00345333"/>
    <w:rsid w:val="003A06C6"/>
    <w:rsid w:val="003E36B1"/>
    <w:rsid w:val="003E4162"/>
    <w:rsid w:val="003F7CBD"/>
    <w:rsid w:val="00481CF8"/>
    <w:rsid w:val="00492C2D"/>
    <w:rsid w:val="004A3D87"/>
    <w:rsid w:val="004B18A9"/>
    <w:rsid w:val="004D4F8C"/>
    <w:rsid w:val="004D6B86"/>
    <w:rsid w:val="00504F88"/>
    <w:rsid w:val="005243D2"/>
    <w:rsid w:val="0055242C"/>
    <w:rsid w:val="00595412"/>
    <w:rsid w:val="0061747E"/>
    <w:rsid w:val="00641876"/>
    <w:rsid w:val="00645290"/>
    <w:rsid w:val="00671908"/>
    <w:rsid w:val="006B015B"/>
    <w:rsid w:val="006C162F"/>
    <w:rsid w:val="006D7EE9"/>
    <w:rsid w:val="006F548B"/>
    <w:rsid w:val="007244DE"/>
    <w:rsid w:val="007435DB"/>
    <w:rsid w:val="007F4131"/>
    <w:rsid w:val="0081390C"/>
    <w:rsid w:val="008160C8"/>
    <w:rsid w:val="00816831"/>
    <w:rsid w:val="00837D67"/>
    <w:rsid w:val="008747E8"/>
    <w:rsid w:val="008A2A83"/>
    <w:rsid w:val="008B1616"/>
    <w:rsid w:val="008C2D02"/>
    <w:rsid w:val="00910F0E"/>
    <w:rsid w:val="00961AE5"/>
    <w:rsid w:val="009A2C38"/>
    <w:rsid w:val="009F0414"/>
    <w:rsid w:val="00A4757D"/>
    <w:rsid w:val="00A77F6B"/>
    <w:rsid w:val="00A81BB2"/>
    <w:rsid w:val="00A970B0"/>
    <w:rsid w:val="00AA5C05"/>
    <w:rsid w:val="00AD4C5C"/>
    <w:rsid w:val="00C3438C"/>
    <w:rsid w:val="00C40822"/>
    <w:rsid w:val="00C45752"/>
    <w:rsid w:val="00C5686B"/>
    <w:rsid w:val="00C6077A"/>
    <w:rsid w:val="00C74024"/>
    <w:rsid w:val="00C83B15"/>
    <w:rsid w:val="00C925C8"/>
    <w:rsid w:val="00CB7F84"/>
    <w:rsid w:val="00CF1B55"/>
    <w:rsid w:val="00D01ABE"/>
    <w:rsid w:val="00DA33D3"/>
    <w:rsid w:val="00DB2E59"/>
    <w:rsid w:val="00DB358F"/>
    <w:rsid w:val="00DC44F1"/>
    <w:rsid w:val="00DE5C73"/>
    <w:rsid w:val="00DF6D26"/>
    <w:rsid w:val="00E32A53"/>
    <w:rsid w:val="00E7305D"/>
    <w:rsid w:val="00EA780C"/>
    <w:rsid w:val="00EB69D3"/>
    <w:rsid w:val="00F31D66"/>
    <w:rsid w:val="00F34637"/>
    <w:rsid w:val="00F363EC"/>
    <w:rsid w:val="00F413AC"/>
    <w:rsid w:val="00F86369"/>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9ADE851"/>
  <w15:chartTrackingRefBased/>
  <w15:docId w15:val="{F5C1F1C8-BA61-4CD6-BA76-8892AFCA8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Ttulo1">
    <w:name w:val="heading 1"/>
    <w:basedOn w:val="Normal"/>
    <w:next w:val="Normal"/>
    <w:link w:val="Ttulo1Car"/>
    <w:uiPriority w:val="5"/>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5"/>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5"/>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5"/>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5"/>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qFormat/>
    <w:pPr>
      <w:spacing w:line="240" w:lineRule="auto"/>
      <w:ind w:firstLine="0"/>
    </w:pPr>
  </w:style>
  <w:style w:type="character" w:customStyle="1" w:styleId="EncabezadoCar">
    <w:name w:val="Encabezado Car"/>
    <w:basedOn w:val="Fuentedeprrafopredeter"/>
    <w:link w:val="Encabezado"/>
    <w:uiPriority w:val="99"/>
    <w:rsid w:val="00DB2E59"/>
  </w:style>
  <w:style w:type="character" w:styleId="Textodelmarcadordeposicin">
    <w:name w:val="Placeholder Text"/>
    <w:basedOn w:val="Fuentedeprrafopredeter"/>
    <w:uiPriority w:val="99"/>
    <w:semiHidden/>
    <w:rsid w:val="00EB69D3"/>
    <w:rPr>
      <w:color w:val="000000" w:themeColor="text1"/>
    </w:rPr>
  </w:style>
  <w:style w:type="paragraph" w:styleId="Sinespaciado">
    <w:name w:val="No Spacing"/>
    <w:aliases w:val="Sin espaciado;Sin sangría"/>
    <w:uiPriority w:val="3"/>
    <w:qFormat/>
    <w:pPr>
      <w:ind w:firstLine="0"/>
    </w:pPr>
  </w:style>
  <w:style w:type="character" w:customStyle="1" w:styleId="Ttulo1Car">
    <w:name w:val="Título 1 Car"/>
    <w:basedOn w:val="Fuentedeprrafopredeter"/>
    <w:link w:val="Ttulo1"/>
    <w:uiPriority w:val="5"/>
    <w:rsid w:val="00DB2E59"/>
    <w:rPr>
      <w:rFonts w:asciiTheme="majorHAnsi" w:eastAsiaTheme="majorEastAsia" w:hAnsiTheme="majorHAnsi" w:cstheme="majorBidi"/>
      <w:b/>
      <w:bCs/>
    </w:rPr>
  </w:style>
  <w:style w:type="character" w:customStyle="1" w:styleId="Ttulo2Car">
    <w:name w:val="Título 2 Car"/>
    <w:basedOn w:val="Fuentedeprrafopredeter"/>
    <w:link w:val="Ttulo2"/>
    <w:uiPriority w:val="5"/>
    <w:rsid w:val="00DB2E59"/>
    <w:rPr>
      <w:rFonts w:asciiTheme="majorHAnsi" w:eastAsiaTheme="majorEastAsia" w:hAnsiTheme="majorHAnsi" w:cstheme="majorBidi"/>
      <w:b/>
      <w:bCs/>
    </w:r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uiPriority w:val="1"/>
    <w:rPr>
      <w:rFonts w:asciiTheme="majorHAnsi" w:eastAsiaTheme="majorEastAsia" w:hAnsiTheme="majorHAnsi" w:cstheme="majorBidi"/>
    </w:rPr>
  </w:style>
  <w:style w:type="character" w:styleId="nfasis">
    <w:name w:val="Emphasis"/>
    <w:basedOn w:val="Fuentedeprrafopredeter"/>
    <w:uiPriority w:val="4"/>
    <w:qFormat/>
    <w:rPr>
      <w:i/>
      <w:iCs/>
    </w:rPr>
  </w:style>
  <w:style w:type="character" w:customStyle="1" w:styleId="Ttulo3Car">
    <w:name w:val="Título 3 Car"/>
    <w:basedOn w:val="Fuentedeprrafopredeter"/>
    <w:link w:val="Ttulo3"/>
    <w:uiPriority w:val="5"/>
    <w:rsid w:val="00DB2E59"/>
    <w:rPr>
      <w:rFonts w:asciiTheme="majorHAnsi" w:eastAsiaTheme="majorEastAsia" w:hAnsiTheme="majorHAnsi" w:cstheme="majorBidi"/>
      <w:b/>
      <w:bCs/>
    </w:rPr>
  </w:style>
  <w:style w:type="character" w:customStyle="1" w:styleId="Ttulo4Car">
    <w:name w:val="Título 4 Car"/>
    <w:basedOn w:val="Fuentedeprrafopredeter"/>
    <w:link w:val="Ttulo4"/>
    <w:uiPriority w:val="5"/>
    <w:rsid w:val="00DB2E59"/>
    <w:rPr>
      <w:rFonts w:asciiTheme="majorHAnsi" w:eastAsiaTheme="majorEastAsia" w:hAnsiTheme="majorHAnsi" w:cstheme="majorBidi"/>
      <w:b/>
      <w:bCs/>
      <w:i/>
      <w:iCs/>
    </w:rPr>
  </w:style>
  <w:style w:type="character" w:customStyle="1" w:styleId="Ttulo5Car">
    <w:name w:val="Título 5 Car"/>
    <w:basedOn w:val="Fuentedeprrafopredeter"/>
    <w:link w:val="Ttulo5"/>
    <w:uiPriority w:val="5"/>
    <w:rsid w:val="00DB2E59"/>
    <w:rPr>
      <w:rFonts w:asciiTheme="majorHAnsi" w:eastAsiaTheme="majorEastAsia" w:hAnsiTheme="majorHAnsi" w:cstheme="majorBidi"/>
      <w:i/>
      <w:iCs/>
    </w:rPr>
  </w:style>
  <w:style w:type="paragraph" w:styleId="Textodeglobo">
    <w:name w:val="Balloon Text"/>
    <w:basedOn w:val="Normal"/>
    <w:link w:val="TextodegloboCar"/>
    <w:uiPriority w:val="99"/>
    <w:semiHidden/>
    <w:unhideWhenUsed/>
    <w:rsid w:val="00EB69D3"/>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EB69D3"/>
    <w:rPr>
      <w:rFonts w:ascii="Segoe UI" w:hAnsi="Segoe UI" w:cs="Segoe UI"/>
      <w:sz w:val="22"/>
      <w:szCs w:val="18"/>
    </w:rPr>
  </w:style>
  <w:style w:type="paragraph" w:styleId="Bibliografa">
    <w:name w:val="Bibliography"/>
    <w:basedOn w:val="Normal"/>
    <w:next w:val="Normal"/>
    <w:uiPriority w:val="6"/>
    <w:unhideWhenUsed/>
    <w:qFormat/>
    <w:pPr>
      <w:ind w:left="720" w:hanging="720"/>
    </w:pPr>
  </w:style>
  <w:style w:type="paragraph" w:styleId="Textodebloque">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EB69D3"/>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EB69D3"/>
    <w:rPr>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EB69D3"/>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EB69D3"/>
    <w:rPr>
      <w:sz w:val="22"/>
      <w:szCs w:val="16"/>
    </w:rPr>
  </w:style>
  <w:style w:type="paragraph" w:styleId="Descripci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EB69D3"/>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EB69D3"/>
    <w:rPr>
      <w:sz w:val="22"/>
      <w:szCs w:val="20"/>
    </w:rPr>
  </w:style>
  <w:style w:type="paragraph" w:styleId="Asuntodelcomentario">
    <w:name w:val="annotation subject"/>
    <w:basedOn w:val="Textocomentario"/>
    <w:next w:val="Textocomentario"/>
    <w:link w:val="AsuntodelcomentarioCar"/>
    <w:uiPriority w:val="99"/>
    <w:semiHidden/>
    <w:unhideWhenUsed/>
    <w:rsid w:val="00EB69D3"/>
    <w:rPr>
      <w:b/>
      <w:bCs/>
    </w:rPr>
  </w:style>
  <w:style w:type="character" w:customStyle="1" w:styleId="AsuntodelcomentarioCar">
    <w:name w:val="Asunto del comentario Car"/>
    <w:basedOn w:val="TextocomentarioCar"/>
    <w:link w:val="Asuntodelcomentario"/>
    <w:uiPriority w:val="99"/>
    <w:semiHidden/>
    <w:rsid w:val="00EB69D3"/>
    <w:rPr>
      <w:b/>
      <w:bCs/>
      <w:sz w:val="22"/>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EB69D3"/>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EB69D3"/>
    <w:rPr>
      <w:rFonts w:ascii="Segoe UI" w:hAnsi="Segoe UI" w:cs="Segoe UI"/>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EB69D3"/>
    <w:pPr>
      <w:spacing w:line="240" w:lineRule="auto"/>
    </w:pPr>
    <w:rPr>
      <w:sz w:val="22"/>
      <w:szCs w:val="20"/>
    </w:rPr>
  </w:style>
  <w:style w:type="character" w:customStyle="1" w:styleId="TextonotapieCar">
    <w:name w:val="Texto nota pie Car"/>
    <w:basedOn w:val="Fuentedeprrafopredeter"/>
    <w:link w:val="Textonotapie"/>
    <w:uiPriority w:val="99"/>
    <w:semiHidden/>
    <w:rsid w:val="00EB69D3"/>
    <w:rPr>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5"/>
    <w:semiHidden/>
    <w:rsid w:val="00336906"/>
    <w:rPr>
      <w:rFonts w:asciiTheme="majorHAnsi" w:eastAsiaTheme="majorEastAsia" w:hAnsiTheme="majorHAnsi" w:cstheme="majorBidi"/>
      <w:color w:val="6E6E6E" w:themeColor="accent1" w:themeShade="7F"/>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EB69D3"/>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EB69D3"/>
    <w:rPr>
      <w:rFonts w:ascii="Consolas" w:hAnsi="Consolas" w:cs="Consolas"/>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CitadestacadaCar">
    <w:name w:val="Cita destacada Car"/>
    <w:basedOn w:val="Fuentedeprrafopredeter"/>
    <w:link w:val="Citadestacada"/>
    <w:uiPriority w:val="30"/>
    <w:semiHidden/>
    <w:rsid w:val="00EB69D3"/>
    <w:rPr>
      <w:i/>
      <w:iCs/>
      <w:color w:val="6E6E6E" w:themeColor="accent1" w:themeShade="80"/>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8"/>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8"/>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EB69D3"/>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EB69D3"/>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EB69D3"/>
    <w:rPr>
      <w:rFonts w:ascii="Consolas" w:hAnsi="Consolas" w:cs="Consolas"/>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qFormat/>
    <w:rPr>
      <w:vertAlign w:val="superscript"/>
    </w:rPr>
  </w:style>
  <w:style w:type="table" w:customStyle="1" w:styleId="InformeAPA">
    <w:name w:val="Informe APA"/>
    <w:basedOn w:val="Tabla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7"/>
    <w:qFormat/>
    <w:pPr>
      <w:spacing w:before="240"/>
      <w:ind w:firstLine="0"/>
      <w:contextualSpacing/>
    </w:pPr>
  </w:style>
  <w:style w:type="paragraph" w:styleId="Piedepgina">
    <w:name w:val="footer"/>
    <w:basedOn w:val="Normal"/>
    <w:link w:val="PiedepginaCar"/>
    <w:uiPriority w:val="99"/>
    <w:qFormat/>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B2E59"/>
  </w:style>
  <w:style w:type="character" w:styleId="Refdecomentario">
    <w:name w:val="annotation reference"/>
    <w:basedOn w:val="Fuentedeprrafopredeter"/>
    <w:uiPriority w:val="99"/>
    <w:semiHidden/>
    <w:unhideWhenUsed/>
    <w:rsid w:val="00EB69D3"/>
    <w:rPr>
      <w:sz w:val="22"/>
      <w:szCs w:val="16"/>
    </w:rPr>
  </w:style>
  <w:style w:type="paragraph" w:styleId="Textonotaalfinal">
    <w:name w:val="endnote text"/>
    <w:basedOn w:val="Normal"/>
    <w:link w:val="TextonotaalfinalCar"/>
    <w:uiPriority w:val="99"/>
    <w:semiHidden/>
    <w:unhideWhenUsed/>
    <w:qFormat/>
    <w:rsid w:val="00EB69D3"/>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EB69D3"/>
    <w:rPr>
      <w:sz w:val="22"/>
      <w:szCs w:val="20"/>
    </w:rPr>
  </w:style>
  <w:style w:type="character" w:styleId="CdigoHTML">
    <w:name w:val="HTML Code"/>
    <w:basedOn w:val="Fuentedeprrafopredeter"/>
    <w:uiPriority w:val="99"/>
    <w:semiHidden/>
    <w:unhideWhenUsed/>
    <w:rsid w:val="00EB69D3"/>
    <w:rPr>
      <w:rFonts w:ascii="Consolas" w:hAnsi="Consolas"/>
      <w:sz w:val="22"/>
      <w:szCs w:val="20"/>
    </w:rPr>
  </w:style>
  <w:style w:type="character" w:styleId="TecladoHTML">
    <w:name w:val="HTML Keyboard"/>
    <w:basedOn w:val="Fuentedeprrafopredeter"/>
    <w:uiPriority w:val="99"/>
    <w:semiHidden/>
    <w:unhideWhenUsed/>
    <w:rsid w:val="00EB69D3"/>
    <w:rPr>
      <w:rFonts w:ascii="Consolas" w:hAnsi="Consolas"/>
      <w:sz w:val="22"/>
      <w:szCs w:val="20"/>
    </w:rPr>
  </w:style>
  <w:style w:type="character" w:styleId="MquinadeescribirHTML">
    <w:name w:val="HTML Typewriter"/>
    <w:basedOn w:val="Fuentedeprrafopredeter"/>
    <w:uiPriority w:val="99"/>
    <w:semiHidden/>
    <w:unhideWhenUsed/>
    <w:rsid w:val="00EB69D3"/>
    <w:rPr>
      <w:rFonts w:ascii="Consolas" w:hAnsi="Consolas"/>
      <w:sz w:val="22"/>
      <w:szCs w:val="20"/>
    </w:rPr>
  </w:style>
  <w:style w:type="paragraph" w:styleId="TtuloTDC">
    <w:name w:val="TOC Heading"/>
    <w:basedOn w:val="Ttulo1"/>
    <w:next w:val="Normal"/>
    <w:uiPriority w:val="39"/>
    <w:unhideWhenUsed/>
    <w:qFormat/>
    <w:rsid w:val="00EB69D3"/>
    <w:pPr>
      <w:spacing w:before="240"/>
      <w:ind w:firstLine="720"/>
      <w:jc w:val="left"/>
      <w:outlineLvl w:val="9"/>
    </w:pPr>
    <w:rPr>
      <w:b w:val="0"/>
      <w:bCs w:val="0"/>
      <w:color w:val="6E6E6E" w:themeColor="accent1" w:themeShade="80"/>
      <w:sz w:val="32"/>
      <w:szCs w:val="32"/>
    </w:rPr>
  </w:style>
  <w:style w:type="character" w:styleId="Referenciaintensa">
    <w:name w:val="Intense Reference"/>
    <w:basedOn w:val="Fuentedeprrafopredeter"/>
    <w:uiPriority w:val="32"/>
    <w:semiHidden/>
    <w:unhideWhenUsed/>
    <w:qFormat/>
    <w:rsid w:val="00EB69D3"/>
    <w:rPr>
      <w:b/>
      <w:bCs/>
      <w:caps w:val="0"/>
      <w:smallCaps/>
      <w:color w:val="6E6E6E" w:themeColor="accent1" w:themeShade="80"/>
      <w:spacing w:val="5"/>
    </w:rPr>
  </w:style>
  <w:style w:type="character" w:styleId="nfasisintenso">
    <w:name w:val="Intense Emphasis"/>
    <w:basedOn w:val="Fuentedeprrafopredeter"/>
    <w:uiPriority w:val="21"/>
    <w:semiHidden/>
    <w:unhideWhenUsed/>
    <w:qFormat/>
    <w:rsid w:val="00EB69D3"/>
    <w:rPr>
      <w:i/>
      <w:iCs/>
      <w:color w:val="6E6E6E" w:themeColor="accent1" w:themeShade="80"/>
    </w:rPr>
  </w:style>
  <w:style w:type="table" w:styleId="Tablaconcuadrcula4-nfasis4">
    <w:name w:val="Grid Table 4 Accent 4"/>
    <w:basedOn w:val="Tabla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paragraph" w:styleId="TDC1">
    <w:name w:val="toc 1"/>
    <w:basedOn w:val="Normal"/>
    <w:next w:val="Normal"/>
    <w:autoRedefine/>
    <w:uiPriority w:val="39"/>
    <w:unhideWhenUsed/>
    <w:rsid w:val="008160C8"/>
    <w:pPr>
      <w:spacing w:after="100"/>
    </w:pPr>
  </w:style>
  <w:style w:type="character" w:styleId="Hipervnculo">
    <w:name w:val="Hyperlink"/>
    <w:basedOn w:val="Fuentedeprrafopredeter"/>
    <w:uiPriority w:val="99"/>
    <w:unhideWhenUsed/>
    <w:rsid w:val="008160C8"/>
    <w:rPr>
      <w:color w:val="5F5F5F" w:themeColor="hyperlink"/>
      <w:u w:val="single"/>
    </w:rPr>
  </w:style>
  <w:style w:type="character" w:styleId="Mencinsinresolver">
    <w:name w:val="Unresolved Mention"/>
    <w:basedOn w:val="Fuentedeprrafopredeter"/>
    <w:uiPriority w:val="99"/>
    <w:semiHidden/>
    <w:unhideWhenUsed/>
    <w:rsid w:val="00D01A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55360369">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44489634">
      <w:bodyDiv w:val="1"/>
      <w:marLeft w:val="0"/>
      <w:marRight w:val="0"/>
      <w:marTop w:val="0"/>
      <w:marBottom w:val="0"/>
      <w:divBdr>
        <w:top w:val="none" w:sz="0" w:space="0" w:color="auto"/>
        <w:left w:val="none" w:sz="0" w:space="0" w:color="auto"/>
        <w:bottom w:val="none" w:sz="0" w:space="0" w:color="auto"/>
        <w:right w:val="none" w:sz="0" w:space="0" w:color="auto"/>
      </w:divBdr>
      <w:divsChild>
        <w:div w:id="440689483">
          <w:marLeft w:val="0"/>
          <w:marRight w:val="0"/>
          <w:marTop w:val="0"/>
          <w:marBottom w:val="0"/>
          <w:divBdr>
            <w:top w:val="none" w:sz="0" w:space="0" w:color="auto"/>
            <w:left w:val="none" w:sz="0" w:space="0" w:color="auto"/>
            <w:bottom w:val="none" w:sz="0" w:space="0" w:color="auto"/>
            <w:right w:val="none" w:sz="0" w:space="0" w:color="auto"/>
          </w:divBdr>
        </w:div>
      </w:divsChild>
    </w:div>
    <w:div w:id="1262687599">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16785318">
      <w:bodyDiv w:val="1"/>
      <w:marLeft w:val="0"/>
      <w:marRight w:val="0"/>
      <w:marTop w:val="0"/>
      <w:marBottom w:val="0"/>
      <w:divBdr>
        <w:top w:val="none" w:sz="0" w:space="0" w:color="auto"/>
        <w:left w:val="none" w:sz="0" w:space="0" w:color="auto"/>
        <w:bottom w:val="none" w:sz="0" w:space="0" w:color="auto"/>
        <w:right w:val="none" w:sz="0" w:space="0" w:color="auto"/>
      </w:divBdr>
      <w:divsChild>
        <w:div w:id="1634169846">
          <w:marLeft w:val="0"/>
          <w:marRight w:val="0"/>
          <w:marTop w:val="0"/>
          <w:marBottom w:val="0"/>
          <w:divBdr>
            <w:top w:val="none" w:sz="0" w:space="0" w:color="auto"/>
            <w:left w:val="none" w:sz="0" w:space="0" w:color="auto"/>
            <w:bottom w:val="none" w:sz="0" w:space="0" w:color="auto"/>
            <w:right w:val="none" w:sz="0" w:space="0" w:color="auto"/>
          </w:divBdr>
        </w:div>
      </w:divsChild>
    </w:div>
    <w:div w:id="168547891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673129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classroom.google.com/u/1/c/NzA3Njc4MTg0Mzk2"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Documento%20de%20estilo%20AP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39CEC87B72C402D9CC5E89C840A65FC"/>
        <w:category>
          <w:name w:val="General"/>
          <w:gallery w:val="placeholder"/>
        </w:category>
        <w:types>
          <w:type w:val="bbPlcHdr"/>
        </w:types>
        <w:behaviors>
          <w:behavior w:val="content"/>
        </w:behaviors>
        <w:guid w:val="{49A7AFEB-DDBB-4A04-A31F-B205B43A961D}"/>
      </w:docPartPr>
      <w:docPartBody>
        <w:p w:rsidR="00B94FDB" w:rsidRDefault="00000000">
          <w:pPr>
            <w:pStyle w:val="839CEC87B72C402D9CC5E89C840A65FC"/>
          </w:pPr>
          <w:r>
            <w:rPr>
              <w:lang w:bidi="es-ES"/>
            </w:rPr>
            <w:t xml:space="preserve">El resumen ha de tener una longitud de un párrafo de entre 150 y 250 palabras sin sangría. Los títulos de sección, como la palabra </w:t>
          </w:r>
          <w:r>
            <w:rPr>
              <w:rStyle w:val="nfasis"/>
              <w:lang w:bidi="es-ES"/>
            </w:rPr>
            <w:t>Resumen</w:t>
          </w:r>
          <w:r>
            <w:rPr>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(Para ver el documento con la paginación, seleccione la pestaña Vista y haga clic en Vista de lectura). Tenga en cuenta que todos los estilos de texto de esta plantilla están disponibles en la pestaña Inicio de la cinta, en la galería de estilos.</w:t>
          </w:r>
        </w:p>
      </w:docPartBody>
    </w:docPart>
    <w:docPart>
      <w:docPartPr>
        <w:name w:val="8FF96D5BA5E041A7AD8D48B2A81F2CA0"/>
        <w:category>
          <w:name w:val="General"/>
          <w:gallery w:val="placeholder"/>
        </w:category>
        <w:types>
          <w:type w:val="bbPlcHdr"/>
        </w:types>
        <w:behaviors>
          <w:behavior w:val="content"/>
        </w:behaviors>
        <w:guid w:val="{EC538F17-ECF6-4A77-800C-052F2E66E58C}"/>
      </w:docPartPr>
      <w:docPartBody>
        <w:p w:rsidR="00B94FDB" w:rsidRDefault="00000000">
          <w:pPr>
            <w:pStyle w:val="8FF96D5BA5E041A7AD8D48B2A81F2CA0"/>
          </w:pPr>
          <w:r>
            <w:rPr>
              <w:lang w:bidi="es-ES"/>
            </w:rPr>
            <w:t>Agregue aquí las palabras clave. Para reemplazar este (o cualquier) texto de sugerencia por el suyo, selecciónelo y comience a escribir. No incluya espacios a la izquierda o a la derecha de los caracteres de la selección.</w:t>
          </w:r>
        </w:p>
      </w:docPartBody>
    </w:docPart>
    <w:docPart>
      <w:docPartPr>
        <w:name w:val="0FDBF5EED5F54A708EA49764016235AE"/>
        <w:category>
          <w:name w:val="General"/>
          <w:gallery w:val="placeholder"/>
        </w:category>
        <w:types>
          <w:type w:val="bbPlcHdr"/>
        </w:types>
        <w:behaviors>
          <w:behavior w:val="content"/>
        </w:behaviors>
        <w:guid w:val="{CAA83E5A-77D6-47C0-982D-2D670D51DC7B}"/>
      </w:docPartPr>
      <w:docPartBody>
        <w:p w:rsidR="00B94FDB" w:rsidRDefault="00000000">
          <w:pPr>
            <w:pStyle w:val="0FDBF5EED5F54A708EA49764016235AE"/>
          </w:pPr>
          <w:r>
            <w:rPr>
              <w:noProof/>
              <w:lang w:bidi="es-ES"/>
            </w:rPr>
            <w:t xml:space="preserve">Apellidos, Nombre (Año). Título del artículo. </w:t>
          </w:r>
          <w:r>
            <w:rPr>
              <w:i/>
              <w:noProof/>
              <w:lang w:bidi="es-ES"/>
            </w:rPr>
            <w:t>Título del diario</w:t>
          </w:r>
          <w:r>
            <w:rPr>
              <w:noProof/>
              <w:lang w:bidi="es-ES"/>
            </w:rPr>
            <w:t>, páginas desde - hasta.</w:t>
          </w:r>
        </w:p>
      </w:docPartBody>
    </w:docPart>
    <w:docPart>
      <w:docPartPr>
        <w:name w:val="B1BD360393B44A1190617B0971FA2865"/>
        <w:category>
          <w:name w:val="General"/>
          <w:gallery w:val="placeholder"/>
        </w:category>
        <w:types>
          <w:type w:val="bbPlcHdr"/>
        </w:types>
        <w:behaviors>
          <w:behavior w:val="content"/>
        </w:behaviors>
        <w:guid w:val="{DDFFDCD3-B38C-4C5D-A3BC-71C78A9FC35B}"/>
      </w:docPartPr>
      <w:docPartBody>
        <w:p w:rsidR="00B94FDB" w:rsidRDefault="00000000">
          <w:pPr>
            <w:pStyle w:val="B1BD360393B44A1190617B0971FA2865"/>
          </w:pPr>
          <w:r>
            <w:rPr>
              <w:noProof/>
              <w:lang w:bidi="es-ES"/>
            </w:rPr>
            <w:t xml:space="preserve">Apellidos, Nombre (Año). </w:t>
          </w:r>
          <w:r>
            <w:rPr>
              <w:i/>
              <w:noProof/>
              <w:lang w:bidi="es-ES"/>
            </w:rPr>
            <w:t xml:space="preserve">Título del libro. </w:t>
          </w:r>
          <w:r>
            <w:rPr>
              <w:noProof/>
              <w:lang w:bidi="es-ES"/>
            </w:rPr>
            <w:t>Nombre de la ciudad: Nombre del editor</w:t>
          </w:r>
        </w:p>
      </w:docPartBody>
    </w:docPart>
    <w:docPart>
      <w:docPartPr>
        <w:name w:val="BF0736D55A684ED8B60FD8D772077E54"/>
        <w:category>
          <w:name w:val="General"/>
          <w:gallery w:val="placeholder"/>
        </w:category>
        <w:types>
          <w:type w:val="bbPlcHdr"/>
        </w:types>
        <w:behaviors>
          <w:behavior w:val="content"/>
        </w:behaviors>
        <w:guid w:val="{AC63281C-E995-4D7B-9A9F-54CA75384ACB}"/>
      </w:docPartPr>
      <w:docPartBody>
        <w:p w:rsidR="00B94FDB" w:rsidRDefault="00000000">
          <w:pPr>
            <w:pStyle w:val="BF0736D55A684ED8B60FD8D772077E54"/>
          </w:pPr>
          <w:r>
            <w:rPr>
              <w:rStyle w:val="Refdenotaalpie"/>
              <w:lang w:bidi="es-ES"/>
            </w:rPr>
            <w:t>1</w:t>
          </w:r>
          <w:r>
            <w:rPr>
              <w:lang w:bidi="es-ES"/>
            </w:rPr>
            <w:t xml:space="preserve">Agregue notas al pie, si corresponde, en su propia página después de las referencias. En el cuerpo de una nota al pie, como en este ejemplo, se usa el estilo de texto Normal. </w:t>
          </w:r>
          <w:r>
            <w:rPr>
              <w:rStyle w:val="nfasis"/>
              <w:lang w:bidi="es-ES"/>
            </w:rPr>
            <w:t>(Nota: Si elimina esta nota al pie de ejemplo, no se olvide de eliminar también su referencia en el texto. Está al final del párrafo Título 2 de ejemplo de la primera página del contenido del cuerpo de esta plantilla.)</w:t>
          </w:r>
        </w:p>
      </w:docPartBody>
    </w:docPart>
    <w:docPart>
      <w:docPartPr>
        <w:name w:val="2788BF62723E47648CEEECE8E6575B4F"/>
        <w:category>
          <w:name w:val="General"/>
          <w:gallery w:val="placeholder"/>
        </w:category>
        <w:types>
          <w:type w:val="bbPlcHdr"/>
        </w:types>
        <w:behaviors>
          <w:behavior w:val="content"/>
        </w:behaviors>
        <w:guid w:val="{DAE388B0-6B8A-4841-BB3A-127AD91C8191}"/>
      </w:docPartPr>
      <w:docPartBody>
        <w:p w:rsidR="00B94FDB" w:rsidRDefault="00000000">
          <w:pPr>
            <w:pStyle w:val="2788BF62723E47648CEEECE8E6575B4F"/>
          </w:pPr>
          <w:r>
            <w:rPr>
              <w:rStyle w:val="nfasis"/>
              <w:lang w:bidi="es-ES"/>
            </w:rPr>
            <w:t>Título de tabla</w:t>
          </w:r>
        </w:p>
      </w:docPartBody>
    </w:docPart>
    <w:docPart>
      <w:docPartPr>
        <w:name w:val="08CAB2779990448E8EA881744AA550BB"/>
        <w:category>
          <w:name w:val="General"/>
          <w:gallery w:val="placeholder"/>
        </w:category>
        <w:types>
          <w:type w:val="bbPlcHdr"/>
        </w:types>
        <w:behaviors>
          <w:behavior w:val="content"/>
        </w:behaviors>
        <w:guid w:val="{DA354A8E-CDC5-4967-8DD0-1FDBE30B9458}"/>
      </w:docPartPr>
      <w:docPartBody>
        <w:p w:rsidR="00B94FDB" w:rsidRDefault="00000000">
          <w:pPr>
            <w:pStyle w:val="08CAB2779990448E8EA881744AA550BB"/>
          </w:pPr>
          <w:r w:rsidRPr="003F7CBD">
            <w:rPr>
              <w:lang w:bidi="es-ES"/>
            </w:rPr>
            <w:t>Encabezado de columna</w:t>
          </w:r>
        </w:p>
      </w:docPartBody>
    </w:docPart>
    <w:docPart>
      <w:docPartPr>
        <w:name w:val="881A3F50EFC1454CB02AD6DA95B697F4"/>
        <w:category>
          <w:name w:val="General"/>
          <w:gallery w:val="placeholder"/>
        </w:category>
        <w:types>
          <w:type w:val="bbPlcHdr"/>
        </w:types>
        <w:behaviors>
          <w:behavior w:val="content"/>
        </w:behaviors>
        <w:guid w:val="{9A44DD4C-C18A-4D18-8F4E-B0866B170877}"/>
      </w:docPartPr>
      <w:docPartBody>
        <w:p w:rsidR="00B94FDB" w:rsidRDefault="00000000">
          <w:pPr>
            <w:pStyle w:val="881A3F50EFC1454CB02AD6DA95B697F4"/>
          </w:pPr>
          <w:r w:rsidRPr="003F7CBD">
            <w:rPr>
              <w:lang w:bidi="es-ES"/>
            </w:rPr>
            <w:t>Encabezado de columna</w:t>
          </w:r>
        </w:p>
      </w:docPartBody>
    </w:docPart>
    <w:docPart>
      <w:docPartPr>
        <w:name w:val="4A09ED27CACB41C69672CA6388114D78"/>
        <w:category>
          <w:name w:val="General"/>
          <w:gallery w:val="placeholder"/>
        </w:category>
        <w:types>
          <w:type w:val="bbPlcHdr"/>
        </w:types>
        <w:behaviors>
          <w:behavior w:val="content"/>
        </w:behaviors>
        <w:guid w:val="{2EF58886-595E-4A6F-9A4C-10946577133B}"/>
      </w:docPartPr>
      <w:docPartBody>
        <w:p w:rsidR="00B94FDB" w:rsidRDefault="00000000">
          <w:pPr>
            <w:pStyle w:val="4A09ED27CACB41C69672CA6388114D78"/>
          </w:pPr>
          <w:r w:rsidRPr="003F7CBD">
            <w:rPr>
              <w:lang w:bidi="es-ES"/>
            </w:rPr>
            <w:t>Encabezado de columna</w:t>
          </w:r>
        </w:p>
      </w:docPartBody>
    </w:docPart>
    <w:docPart>
      <w:docPartPr>
        <w:name w:val="F49BD07CC8594BE49B2A94B30C58885D"/>
        <w:category>
          <w:name w:val="General"/>
          <w:gallery w:val="placeholder"/>
        </w:category>
        <w:types>
          <w:type w:val="bbPlcHdr"/>
        </w:types>
        <w:behaviors>
          <w:behavior w:val="content"/>
        </w:behaviors>
        <w:guid w:val="{94B804DF-8012-437C-82BE-965821D4D94D}"/>
      </w:docPartPr>
      <w:docPartBody>
        <w:p w:rsidR="00B94FDB" w:rsidRDefault="00000000">
          <w:pPr>
            <w:pStyle w:val="F49BD07CC8594BE49B2A94B30C58885D"/>
          </w:pPr>
          <w:r w:rsidRPr="003F7CBD">
            <w:rPr>
              <w:lang w:bidi="es-ES"/>
            </w:rPr>
            <w:t>Encabezado de columna</w:t>
          </w:r>
        </w:p>
      </w:docPartBody>
    </w:docPart>
    <w:docPart>
      <w:docPartPr>
        <w:name w:val="11B682C58E6141AF88970939EA8AD0BD"/>
        <w:category>
          <w:name w:val="General"/>
          <w:gallery w:val="placeholder"/>
        </w:category>
        <w:types>
          <w:type w:val="bbPlcHdr"/>
        </w:types>
        <w:behaviors>
          <w:behavior w:val="content"/>
        </w:behaviors>
        <w:guid w:val="{47C3CAAC-7D2E-4820-8C0A-8C698FA8C4C1}"/>
      </w:docPartPr>
      <w:docPartBody>
        <w:p w:rsidR="00B94FDB" w:rsidRDefault="00000000">
          <w:pPr>
            <w:pStyle w:val="11B682C58E6141AF88970939EA8AD0BD"/>
          </w:pPr>
          <w:r w:rsidRPr="003F7CBD">
            <w:rPr>
              <w:lang w:bidi="es-ES"/>
            </w:rPr>
            <w:t>Encabezado de columna</w:t>
          </w:r>
        </w:p>
      </w:docPartBody>
    </w:docPart>
    <w:docPart>
      <w:docPartPr>
        <w:name w:val="C099207C605C4D9199E83BDEDFA5CA9B"/>
        <w:category>
          <w:name w:val="General"/>
          <w:gallery w:val="placeholder"/>
        </w:category>
        <w:types>
          <w:type w:val="bbPlcHdr"/>
        </w:types>
        <w:behaviors>
          <w:behavior w:val="content"/>
        </w:behaviors>
        <w:guid w:val="{17C869AC-CCCB-4DEE-B59A-B61F387964A9}"/>
      </w:docPartPr>
      <w:docPartBody>
        <w:p w:rsidR="00B94FDB" w:rsidRDefault="00000000">
          <w:pPr>
            <w:pStyle w:val="C099207C605C4D9199E83BDEDFA5CA9B"/>
          </w:pPr>
          <w:r w:rsidRPr="003F7CBD">
            <w:rPr>
              <w:lang w:bidi="es-ES"/>
            </w:rPr>
            <w:t>Encabezado de fila</w:t>
          </w:r>
        </w:p>
      </w:docPartBody>
    </w:docPart>
    <w:docPart>
      <w:docPartPr>
        <w:name w:val="53DB27FEC5094D018DA1B8F4E88395FA"/>
        <w:category>
          <w:name w:val="General"/>
          <w:gallery w:val="placeholder"/>
        </w:category>
        <w:types>
          <w:type w:val="bbPlcHdr"/>
        </w:types>
        <w:behaviors>
          <w:behavior w:val="content"/>
        </w:behaviors>
        <w:guid w:val="{26A00E22-561E-45DE-9A5B-70E0FD6FE237}"/>
      </w:docPartPr>
      <w:docPartBody>
        <w:p w:rsidR="00B94FDB" w:rsidRDefault="00000000">
          <w:pPr>
            <w:pStyle w:val="53DB27FEC5094D018DA1B8F4E88395FA"/>
          </w:pPr>
          <w:r w:rsidRPr="003F7CBD">
            <w:rPr>
              <w:lang w:bidi="es-ES"/>
            </w:rPr>
            <w:t>123</w:t>
          </w:r>
        </w:p>
      </w:docPartBody>
    </w:docPart>
    <w:docPart>
      <w:docPartPr>
        <w:name w:val="D3F8AE32888F40CD8F157C9FCECC4752"/>
        <w:category>
          <w:name w:val="General"/>
          <w:gallery w:val="placeholder"/>
        </w:category>
        <w:types>
          <w:type w:val="bbPlcHdr"/>
        </w:types>
        <w:behaviors>
          <w:behavior w:val="content"/>
        </w:behaviors>
        <w:guid w:val="{701A3D25-B05C-47BB-8814-EFD82C252231}"/>
      </w:docPartPr>
      <w:docPartBody>
        <w:p w:rsidR="00B94FDB" w:rsidRDefault="00000000">
          <w:pPr>
            <w:pStyle w:val="D3F8AE32888F40CD8F157C9FCECC4752"/>
          </w:pPr>
          <w:r w:rsidRPr="003F7CBD">
            <w:rPr>
              <w:lang w:bidi="es-ES"/>
            </w:rPr>
            <w:t>123</w:t>
          </w:r>
        </w:p>
      </w:docPartBody>
    </w:docPart>
    <w:docPart>
      <w:docPartPr>
        <w:name w:val="A78B779472E0457A9C3524A3D4D3DA7C"/>
        <w:category>
          <w:name w:val="General"/>
          <w:gallery w:val="placeholder"/>
        </w:category>
        <w:types>
          <w:type w:val="bbPlcHdr"/>
        </w:types>
        <w:behaviors>
          <w:behavior w:val="content"/>
        </w:behaviors>
        <w:guid w:val="{11D62DE7-1BBA-44CD-8EE3-9E630A40F2AA}"/>
      </w:docPartPr>
      <w:docPartBody>
        <w:p w:rsidR="00B94FDB" w:rsidRDefault="00000000">
          <w:pPr>
            <w:pStyle w:val="A78B779472E0457A9C3524A3D4D3DA7C"/>
          </w:pPr>
          <w:r w:rsidRPr="003F7CBD">
            <w:rPr>
              <w:lang w:bidi="es-ES"/>
            </w:rPr>
            <w:t>123</w:t>
          </w:r>
        </w:p>
      </w:docPartBody>
    </w:docPart>
    <w:docPart>
      <w:docPartPr>
        <w:name w:val="53CC4048461945918F122EECB2231F94"/>
        <w:category>
          <w:name w:val="General"/>
          <w:gallery w:val="placeholder"/>
        </w:category>
        <w:types>
          <w:type w:val="bbPlcHdr"/>
        </w:types>
        <w:behaviors>
          <w:behavior w:val="content"/>
        </w:behaviors>
        <w:guid w:val="{013EFB61-C47F-4713-81FC-CAC1CEB55449}"/>
      </w:docPartPr>
      <w:docPartBody>
        <w:p w:rsidR="00B94FDB" w:rsidRDefault="00000000">
          <w:pPr>
            <w:pStyle w:val="53CC4048461945918F122EECB2231F94"/>
          </w:pPr>
          <w:r w:rsidRPr="003F7CBD">
            <w:rPr>
              <w:lang w:bidi="es-ES"/>
            </w:rPr>
            <w:t>123</w:t>
          </w:r>
        </w:p>
      </w:docPartBody>
    </w:docPart>
    <w:docPart>
      <w:docPartPr>
        <w:name w:val="4FA6FBA1DED4493AB46CF29BE02F987D"/>
        <w:category>
          <w:name w:val="General"/>
          <w:gallery w:val="placeholder"/>
        </w:category>
        <w:types>
          <w:type w:val="bbPlcHdr"/>
        </w:types>
        <w:behaviors>
          <w:behavior w:val="content"/>
        </w:behaviors>
        <w:guid w:val="{AACD309B-9DBC-4133-BDDD-602ED0A3D4CE}"/>
      </w:docPartPr>
      <w:docPartBody>
        <w:p w:rsidR="00B94FDB" w:rsidRDefault="00000000">
          <w:pPr>
            <w:pStyle w:val="4FA6FBA1DED4493AB46CF29BE02F987D"/>
          </w:pPr>
          <w:r w:rsidRPr="003F7CBD">
            <w:rPr>
              <w:lang w:bidi="es-ES"/>
            </w:rPr>
            <w:t>Encabezado de fila</w:t>
          </w:r>
        </w:p>
      </w:docPartBody>
    </w:docPart>
    <w:docPart>
      <w:docPartPr>
        <w:name w:val="7B5ADDE4AA6843BA8100CB0FA018D0D3"/>
        <w:category>
          <w:name w:val="General"/>
          <w:gallery w:val="placeholder"/>
        </w:category>
        <w:types>
          <w:type w:val="bbPlcHdr"/>
        </w:types>
        <w:behaviors>
          <w:behavior w:val="content"/>
        </w:behaviors>
        <w:guid w:val="{EEFB0B49-7641-4499-87E6-8B2F770E25DF}"/>
      </w:docPartPr>
      <w:docPartBody>
        <w:p w:rsidR="00B94FDB" w:rsidRDefault="00000000">
          <w:pPr>
            <w:pStyle w:val="7B5ADDE4AA6843BA8100CB0FA018D0D3"/>
          </w:pPr>
          <w:r w:rsidRPr="003F7CBD">
            <w:rPr>
              <w:lang w:bidi="es-ES"/>
            </w:rPr>
            <w:t>456</w:t>
          </w:r>
        </w:p>
      </w:docPartBody>
    </w:docPart>
    <w:docPart>
      <w:docPartPr>
        <w:name w:val="45126D01E768402C917A589300A394A8"/>
        <w:category>
          <w:name w:val="General"/>
          <w:gallery w:val="placeholder"/>
        </w:category>
        <w:types>
          <w:type w:val="bbPlcHdr"/>
        </w:types>
        <w:behaviors>
          <w:behavior w:val="content"/>
        </w:behaviors>
        <w:guid w:val="{10F41AFE-94BE-4BB7-BC6A-F44A16894C3C}"/>
      </w:docPartPr>
      <w:docPartBody>
        <w:p w:rsidR="00B94FDB" w:rsidRDefault="00000000">
          <w:pPr>
            <w:pStyle w:val="45126D01E768402C917A589300A394A8"/>
          </w:pPr>
          <w:r w:rsidRPr="003F7CBD">
            <w:rPr>
              <w:lang w:bidi="es-ES"/>
            </w:rPr>
            <w:t>456</w:t>
          </w:r>
        </w:p>
      </w:docPartBody>
    </w:docPart>
    <w:docPart>
      <w:docPartPr>
        <w:name w:val="C2A1E24777C44C1089B9E1DA9F077A90"/>
        <w:category>
          <w:name w:val="General"/>
          <w:gallery w:val="placeholder"/>
        </w:category>
        <w:types>
          <w:type w:val="bbPlcHdr"/>
        </w:types>
        <w:behaviors>
          <w:behavior w:val="content"/>
        </w:behaviors>
        <w:guid w:val="{701C38FC-38DE-48C0-97C9-81DF8AD1A8B4}"/>
      </w:docPartPr>
      <w:docPartBody>
        <w:p w:rsidR="00B94FDB" w:rsidRDefault="00000000">
          <w:pPr>
            <w:pStyle w:val="C2A1E24777C44C1089B9E1DA9F077A90"/>
          </w:pPr>
          <w:r w:rsidRPr="003F7CBD">
            <w:rPr>
              <w:lang w:bidi="es-ES"/>
            </w:rPr>
            <w:t>456</w:t>
          </w:r>
        </w:p>
      </w:docPartBody>
    </w:docPart>
    <w:docPart>
      <w:docPartPr>
        <w:name w:val="18803A60A7B248A8842287A2EB9FCBF2"/>
        <w:category>
          <w:name w:val="General"/>
          <w:gallery w:val="placeholder"/>
        </w:category>
        <w:types>
          <w:type w:val="bbPlcHdr"/>
        </w:types>
        <w:behaviors>
          <w:behavior w:val="content"/>
        </w:behaviors>
        <w:guid w:val="{911A2824-8F68-4F58-9287-1455E028D783}"/>
      </w:docPartPr>
      <w:docPartBody>
        <w:p w:rsidR="00B94FDB" w:rsidRDefault="00000000">
          <w:pPr>
            <w:pStyle w:val="18803A60A7B248A8842287A2EB9FCBF2"/>
          </w:pPr>
          <w:r w:rsidRPr="003F7CBD">
            <w:rPr>
              <w:lang w:bidi="es-ES"/>
            </w:rPr>
            <w:t>456</w:t>
          </w:r>
        </w:p>
      </w:docPartBody>
    </w:docPart>
    <w:docPart>
      <w:docPartPr>
        <w:name w:val="6FD7882CE7ED4796A3C48B5E14BD9C2D"/>
        <w:category>
          <w:name w:val="General"/>
          <w:gallery w:val="placeholder"/>
        </w:category>
        <w:types>
          <w:type w:val="bbPlcHdr"/>
        </w:types>
        <w:behaviors>
          <w:behavior w:val="content"/>
        </w:behaviors>
        <w:guid w:val="{D0076ABC-1DBF-43C6-A769-1219E3D5586D}"/>
      </w:docPartPr>
      <w:docPartBody>
        <w:p w:rsidR="00B94FDB" w:rsidRDefault="00000000">
          <w:pPr>
            <w:pStyle w:val="6FD7882CE7ED4796A3C48B5E14BD9C2D"/>
          </w:pPr>
          <w:r w:rsidRPr="003F7CBD">
            <w:rPr>
              <w:lang w:bidi="es-ES"/>
            </w:rPr>
            <w:t>Encabezado de fila</w:t>
          </w:r>
        </w:p>
      </w:docPartBody>
    </w:docPart>
    <w:docPart>
      <w:docPartPr>
        <w:name w:val="5D421171D1E24230BA73A59260BDEAB1"/>
        <w:category>
          <w:name w:val="General"/>
          <w:gallery w:val="placeholder"/>
        </w:category>
        <w:types>
          <w:type w:val="bbPlcHdr"/>
        </w:types>
        <w:behaviors>
          <w:behavior w:val="content"/>
        </w:behaviors>
        <w:guid w:val="{FA6E9EBE-0706-465A-9A39-A218318CC164}"/>
      </w:docPartPr>
      <w:docPartBody>
        <w:p w:rsidR="00B94FDB" w:rsidRDefault="00000000">
          <w:pPr>
            <w:pStyle w:val="5D421171D1E24230BA73A59260BDEAB1"/>
          </w:pPr>
          <w:r w:rsidRPr="003F7CBD">
            <w:rPr>
              <w:lang w:bidi="es-ES"/>
            </w:rPr>
            <w:t>789</w:t>
          </w:r>
        </w:p>
      </w:docPartBody>
    </w:docPart>
    <w:docPart>
      <w:docPartPr>
        <w:name w:val="B6A8CB398EF1499D84DB8298B0099561"/>
        <w:category>
          <w:name w:val="General"/>
          <w:gallery w:val="placeholder"/>
        </w:category>
        <w:types>
          <w:type w:val="bbPlcHdr"/>
        </w:types>
        <w:behaviors>
          <w:behavior w:val="content"/>
        </w:behaviors>
        <w:guid w:val="{09DC90DE-2BCA-40F9-AB23-1581C231D44B}"/>
      </w:docPartPr>
      <w:docPartBody>
        <w:p w:rsidR="00B94FDB" w:rsidRDefault="00000000">
          <w:pPr>
            <w:pStyle w:val="B6A8CB398EF1499D84DB8298B0099561"/>
          </w:pPr>
          <w:r w:rsidRPr="003F7CBD">
            <w:rPr>
              <w:lang w:bidi="es-ES"/>
            </w:rPr>
            <w:t>789</w:t>
          </w:r>
        </w:p>
      </w:docPartBody>
    </w:docPart>
    <w:docPart>
      <w:docPartPr>
        <w:name w:val="59F7E9F375EA4E44982C06C7D3C33CBE"/>
        <w:category>
          <w:name w:val="General"/>
          <w:gallery w:val="placeholder"/>
        </w:category>
        <w:types>
          <w:type w:val="bbPlcHdr"/>
        </w:types>
        <w:behaviors>
          <w:behavior w:val="content"/>
        </w:behaviors>
        <w:guid w:val="{4243CB22-33E2-4E32-BB89-323E82657FB6}"/>
      </w:docPartPr>
      <w:docPartBody>
        <w:p w:rsidR="00B94FDB" w:rsidRDefault="00000000">
          <w:pPr>
            <w:pStyle w:val="59F7E9F375EA4E44982C06C7D3C33CBE"/>
          </w:pPr>
          <w:r w:rsidRPr="003F7CBD">
            <w:rPr>
              <w:lang w:bidi="es-ES"/>
            </w:rPr>
            <w:t>789</w:t>
          </w:r>
        </w:p>
      </w:docPartBody>
    </w:docPart>
    <w:docPart>
      <w:docPartPr>
        <w:name w:val="19794FF72D9A4562AEC3186B78A1BDB6"/>
        <w:category>
          <w:name w:val="General"/>
          <w:gallery w:val="placeholder"/>
        </w:category>
        <w:types>
          <w:type w:val="bbPlcHdr"/>
        </w:types>
        <w:behaviors>
          <w:behavior w:val="content"/>
        </w:behaviors>
        <w:guid w:val="{076A577C-0A0B-4B2E-B99F-F592AB70D565}"/>
      </w:docPartPr>
      <w:docPartBody>
        <w:p w:rsidR="00B94FDB" w:rsidRDefault="00000000">
          <w:pPr>
            <w:pStyle w:val="19794FF72D9A4562AEC3186B78A1BDB6"/>
          </w:pPr>
          <w:r w:rsidRPr="003F7CBD">
            <w:rPr>
              <w:lang w:bidi="es-ES"/>
            </w:rPr>
            <w:t>789</w:t>
          </w:r>
        </w:p>
      </w:docPartBody>
    </w:docPart>
    <w:docPart>
      <w:docPartPr>
        <w:name w:val="75D2BCCF76EF4C32978391688448D1DE"/>
        <w:category>
          <w:name w:val="General"/>
          <w:gallery w:val="placeholder"/>
        </w:category>
        <w:types>
          <w:type w:val="bbPlcHdr"/>
        </w:types>
        <w:behaviors>
          <w:behavior w:val="content"/>
        </w:behaviors>
        <w:guid w:val="{9C0002E3-7395-48DC-800D-72BF2ED4778E}"/>
      </w:docPartPr>
      <w:docPartBody>
        <w:p w:rsidR="00B94FDB" w:rsidRDefault="00000000">
          <w:pPr>
            <w:pStyle w:val="75D2BCCF76EF4C32978391688448D1DE"/>
          </w:pPr>
          <w:r w:rsidRPr="003F7CBD">
            <w:rPr>
              <w:lang w:bidi="es-ES"/>
            </w:rPr>
            <w:t>Encabezado de fila</w:t>
          </w:r>
        </w:p>
      </w:docPartBody>
    </w:docPart>
    <w:docPart>
      <w:docPartPr>
        <w:name w:val="94020F77C26A48A9A9B226978440F9C6"/>
        <w:category>
          <w:name w:val="General"/>
          <w:gallery w:val="placeholder"/>
        </w:category>
        <w:types>
          <w:type w:val="bbPlcHdr"/>
        </w:types>
        <w:behaviors>
          <w:behavior w:val="content"/>
        </w:behaviors>
        <w:guid w:val="{5C7EBC25-EC00-480F-B7CB-28E9EE691C6C}"/>
      </w:docPartPr>
      <w:docPartBody>
        <w:p w:rsidR="00B94FDB" w:rsidRDefault="00000000">
          <w:pPr>
            <w:pStyle w:val="94020F77C26A48A9A9B226978440F9C6"/>
          </w:pPr>
          <w:r w:rsidRPr="003F7CBD">
            <w:rPr>
              <w:lang w:bidi="es-ES"/>
            </w:rPr>
            <w:t>123</w:t>
          </w:r>
        </w:p>
      </w:docPartBody>
    </w:docPart>
    <w:docPart>
      <w:docPartPr>
        <w:name w:val="84CC3F77EB844404B2FEB4ADD5669D0B"/>
        <w:category>
          <w:name w:val="General"/>
          <w:gallery w:val="placeholder"/>
        </w:category>
        <w:types>
          <w:type w:val="bbPlcHdr"/>
        </w:types>
        <w:behaviors>
          <w:behavior w:val="content"/>
        </w:behaviors>
        <w:guid w:val="{AE15D1EC-E7D3-431D-BEBD-9D6F1CA8AF1E}"/>
      </w:docPartPr>
      <w:docPartBody>
        <w:p w:rsidR="00B94FDB" w:rsidRDefault="00000000">
          <w:pPr>
            <w:pStyle w:val="84CC3F77EB844404B2FEB4ADD5669D0B"/>
          </w:pPr>
          <w:r w:rsidRPr="003F7CBD">
            <w:rPr>
              <w:lang w:bidi="es-ES"/>
            </w:rPr>
            <w:t>123</w:t>
          </w:r>
        </w:p>
      </w:docPartBody>
    </w:docPart>
    <w:docPart>
      <w:docPartPr>
        <w:name w:val="04680BA7F2D546A38B51C29D367200C9"/>
        <w:category>
          <w:name w:val="General"/>
          <w:gallery w:val="placeholder"/>
        </w:category>
        <w:types>
          <w:type w:val="bbPlcHdr"/>
        </w:types>
        <w:behaviors>
          <w:behavior w:val="content"/>
        </w:behaviors>
        <w:guid w:val="{60FE0CC9-80AD-465B-8A2D-61885BFB421C}"/>
      </w:docPartPr>
      <w:docPartBody>
        <w:p w:rsidR="00B94FDB" w:rsidRDefault="00000000">
          <w:pPr>
            <w:pStyle w:val="04680BA7F2D546A38B51C29D367200C9"/>
          </w:pPr>
          <w:r w:rsidRPr="003F7CBD">
            <w:rPr>
              <w:lang w:bidi="es-ES"/>
            </w:rPr>
            <w:t>123</w:t>
          </w:r>
        </w:p>
      </w:docPartBody>
    </w:docPart>
    <w:docPart>
      <w:docPartPr>
        <w:name w:val="58BC4DE233DB401CA5E3B6C04DE168AC"/>
        <w:category>
          <w:name w:val="General"/>
          <w:gallery w:val="placeholder"/>
        </w:category>
        <w:types>
          <w:type w:val="bbPlcHdr"/>
        </w:types>
        <w:behaviors>
          <w:behavior w:val="content"/>
        </w:behaviors>
        <w:guid w:val="{4876573E-A7AF-4AE6-99ED-0D55318CF4BE}"/>
      </w:docPartPr>
      <w:docPartBody>
        <w:p w:rsidR="00B94FDB" w:rsidRDefault="00000000">
          <w:pPr>
            <w:pStyle w:val="58BC4DE233DB401CA5E3B6C04DE168AC"/>
          </w:pPr>
          <w:r w:rsidRPr="003F7CBD">
            <w:rPr>
              <w:lang w:bidi="es-ES"/>
            </w:rPr>
            <w:t>123</w:t>
          </w:r>
        </w:p>
      </w:docPartBody>
    </w:docPart>
    <w:docPart>
      <w:docPartPr>
        <w:name w:val="4E1A502B9FCF4FBAA6B28C3B4A02E121"/>
        <w:category>
          <w:name w:val="General"/>
          <w:gallery w:val="placeholder"/>
        </w:category>
        <w:types>
          <w:type w:val="bbPlcHdr"/>
        </w:types>
        <w:behaviors>
          <w:behavior w:val="content"/>
        </w:behaviors>
        <w:guid w:val="{94147072-E8A9-43ED-931E-28E7ED7844E4}"/>
      </w:docPartPr>
      <w:docPartBody>
        <w:p w:rsidR="00B94FDB" w:rsidRDefault="00000000">
          <w:pPr>
            <w:pStyle w:val="4E1A502B9FCF4FBAA6B28C3B4A02E121"/>
          </w:pPr>
          <w:r w:rsidRPr="003F7CBD">
            <w:rPr>
              <w:lang w:bidi="es-ES"/>
            </w:rPr>
            <w:t>Encabezado de fila</w:t>
          </w:r>
        </w:p>
      </w:docPartBody>
    </w:docPart>
    <w:docPart>
      <w:docPartPr>
        <w:name w:val="45F6731C5FA944E1B4AE97414A8C9414"/>
        <w:category>
          <w:name w:val="General"/>
          <w:gallery w:val="placeholder"/>
        </w:category>
        <w:types>
          <w:type w:val="bbPlcHdr"/>
        </w:types>
        <w:behaviors>
          <w:behavior w:val="content"/>
        </w:behaviors>
        <w:guid w:val="{B4390080-AB66-4592-AECB-DD60AD475428}"/>
      </w:docPartPr>
      <w:docPartBody>
        <w:p w:rsidR="00B94FDB" w:rsidRDefault="00000000">
          <w:pPr>
            <w:pStyle w:val="45F6731C5FA944E1B4AE97414A8C9414"/>
          </w:pPr>
          <w:r w:rsidRPr="003F7CBD">
            <w:rPr>
              <w:lang w:bidi="es-ES"/>
            </w:rPr>
            <w:t>456</w:t>
          </w:r>
        </w:p>
      </w:docPartBody>
    </w:docPart>
    <w:docPart>
      <w:docPartPr>
        <w:name w:val="801E5D10DE7D44BB9D711C3B92E42199"/>
        <w:category>
          <w:name w:val="General"/>
          <w:gallery w:val="placeholder"/>
        </w:category>
        <w:types>
          <w:type w:val="bbPlcHdr"/>
        </w:types>
        <w:behaviors>
          <w:behavior w:val="content"/>
        </w:behaviors>
        <w:guid w:val="{C8037488-6DC7-489F-9D66-9259722235F2}"/>
      </w:docPartPr>
      <w:docPartBody>
        <w:p w:rsidR="00B94FDB" w:rsidRDefault="00000000">
          <w:pPr>
            <w:pStyle w:val="801E5D10DE7D44BB9D711C3B92E42199"/>
          </w:pPr>
          <w:r w:rsidRPr="003F7CBD">
            <w:rPr>
              <w:lang w:bidi="es-ES"/>
            </w:rPr>
            <w:t>456</w:t>
          </w:r>
        </w:p>
      </w:docPartBody>
    </w:docPart>
    <w:docPart>
      <w:docPartPr>
        <w:name w:val="74BC55965E5F4D5A9268E277B9453438"/>
        <w:category>
          <w:name w:val="General"/>
          <w:gallery w:val="placeholder"/>
        </w:category>
        <w:types>
          <w:type w:val="bbPlcHdr"/>
        </w:types>
        <w:behaviors>
          <w:behavior w:val="content"/>
        </w:behaviors>
        <w:guid w:val="{8906E8D5-4EB9-4B95-95C1-BBD7EF57F149}"/>
      </w:docPartPr>
      <w:docPartBody>
        <w:p w:rsidR="00B94FDB" w:rsidRDefault="00000000">
          <w:pPr>
            <w:pStyle w:val="74BC55965E5F4D5A9268E277B9453438"/>
          </w:pPr>
          <w:r w:rsidRPr="003F7CBD">
            <w:rPr>
              <w:lang w:bidi="es-ES"/>
            </w:rPr>
            <w:t>456</w:t>
          </w:r>
        </w:p>
      </w:docPartBody>
    </w:docPart>
    <w:docPart>
      <w:docPartPr>
        <w:name w:val="2F10AD66ACA241568CCF66EDC252D782"/>
        <w:category>
          <w:name w:val="General"/>
          <w:gallery w:val="placeholder"/>
        </w:category>
        <w:types>
          <w:type w:val="bbPlcHdr"/>
        </w:types>
        <w:behaviors>
          <w:behavior w:val="content"/>
        </w:behaviors>
        <w:guid w:val="{9E60C89B-AE12-40A0-9250-B30B1CF55B2F}"/>
      </w:docPartPr>
      <w:docPartBody>
        <w:p w:rsidR="00B94FDB" w:rsidRDefault="00000000">
          <w:pPr>
            <w:pStyle w:val="2F10AD66ACA241568CCF66EDC252D782"/>
          </w:pPr>
          <w:r w:rsidRPr="003F7CBD">
            <w:rPr>
              <w:lang w:bidi="es-ES"/>
            </w:rPr>
            <w:t>456</w:t>
          </w:r>
        </w:p>
      </w:docPartBody>
    </w:docPart>
    <w:docPart>
      <w:docPartPr>
        <w:name w:val="3843FF63441B4A1F8B6F306CA585A204"/>
        <w:category>
          <w:name w:val="General"/>
          <w:gallery w:val="placeholder"/>
        </w:category>
        <w:types>
          <w:type w:val="bbPlcHdr"/>
        </w:types>
        <w:behaviors>
          <w:behavior w:val="content"/>
        </w:behaviors>
        <w:guid w:val="{1CFA6F5C-5617-4E48-BEA2-E3A10DA87277}"/>
      </w:docPartPr>
      <w:docPartBody>
        <w:p w:rsidR="00B94FDB" w:rsidRDefault="00000000">
          <w:pPr>
            <w:pStyle w:val="3843FF63441B4A1F8B6F306CA585A204"/>
          </w:pPr>
          <w:r w:rsidRPr="003F7CBD">
            <w:rPr>
              <w:lang w:bidi="es-ES"/>
            </w:rPr>
            <w:t>Encabezado de fila</w:t>
          </w:r>
        </w:p>
      </w:docPartBody>
    </w:docPart>
    <w:docPart>
      <w:docPartPr>
        <w:name w:val="5B6DA7FED483434B869D1492C5C2CDC2"/>
        <w:category>
          <w:name w:val="General"/>
          <w:gallery w:val="placeholder"/>
        </w:category>
        <w:types>
          <w:type w:val="bbPlcHdr"/>
        </w:types>
        <w:behaviors>
          <w:behavior w:val="content"/>
        </w:behaviors>
        <w:guid w:val="{EA137F46-F625-4C4A-9303-C7BD9D64F99C}"/>
      </w:docPartPr>
      <w:docPartBody>
        <w:p w:rsidR="00B94FDB" w:rsidRDefault="00000000">
          <w:pPr>
            <w:pStyle w:val="5B6DA7FED483434B869D1492C5C2CDC2"/>
          </w:pPr>
          <w:r w:rsidRPr="003F7CBD">
            <w:rPr>
              <w:lang w:bidi="es-ES"/>
            </w:rPr>
            <w:t>789</w:t>
          </w:r>
        </w:p>
      </w:docPartBody>
    </w:docPart>
    <w:docPart>
      <w:docPartPr>
        <w:name w:val="C3DD5E630C6D45C3B3E8E32AACF84067"/>
        <w:category>
          <w:name w:val="General"/>
          <w:gallery w:val="placeholder"/>
        </w:category>
        <w:types>
          <w:type w:val="bbPlcHdr"/>
        </w:types>
        <w:behaviors>
          <w:behavior w:val="content"/>
        </w:behaviors>
        <w:guid w:val="{2AE05694-B57C-4FCF-AC44-FCB8AE831051}"/>
      </w:docPartPr>
      <w:docPartBody>
        <w:p w:rsidR="00B94FDB" w:rsidRDefault="00000000">
          <w:pPr>
            <w:pStyle w:val="C3DD5E630C6D45C3B3E8E32AACF84067"/>
          </w:pPr>
          <w:r w:rsidRPr="003F7CBD">
            <w:rPr>
              <w:lang w:bidi="es-ES"/>
            </w:rPr>
            <w:t>789</w:t>
          </w:r>
        </w:p>
      </w:docPartBody>
    </w:docPart>
    <w:docPart>
      <w:docPartPr>
        <w:name w:val="E2470018F01E418FBB2CCAC05F03D1A5"/>
        <w:category>
          <w:name w:val="General"/>
          <w:gallery w:val="placeholder"/>
        </w:category>
        <w:types>
          <w:type w:val="bbPlcHdr"/>
        </w:types>
        <w:behaviors>
          <w:behavior w:val="content"/>
        </w:behaviors>
        <w:guid w:val="{DE2234BE-35B9-486E-8C95-5B4848AABE4A}"/>
      </w:docPartPr>
      <w:docPartBody>
        <w:p w:rsidR="00B94FDB" w:rsidRDefault="00000000">
          <w:pPr>
            <w:pStyle w:val="E2470018F01E418FBB2CCAC05F03D1A5"/>
          </w:pPr>
          <w:r w:rsidRPr="003F7CBD">
            <w:rPr>
              <w:lang w:bidi="es-ES"/>
            </w:rPr>
            <w:t>789</w:t>
          </w:r>
        </w:p>
      </w:docPartBody>
    </w:docPart>
    <w:docPart>
      <w:docPartPr>
        <w:name w:val="1F9FEF695CEA47289ECFD73F0EE0996A"/>
        <w:category>
          <w:name w:val="General"/>
          <w:gallery w:val="placeholder"/>
        </w:category>
        <w:types>
          <w:type w:val="bbPlcHdr"/>
        </w:types>
        <w:behaviors>
          <w:behavior w:val="content"/>
        </w:behaviors>
        <w:guid w:val="{E35F0FBA-99AD-4B1F-A9DB-7D0A75CBED44}"/>
      </w:docPartPr>
      <w:docPartBody>
        <w:p w:rsidR="00B94FDB" w:rsidRDefault="00000000">
          <w:pPr>
            <w:pStyle w:val="1F9FEF695CEA47289ECFD73F0EE0996A"/>
          </w:pPr>
          <w:r w:rsidRPr="003F7CBD">
            <w:rPr>
              <w:lang w:bidi="es-ES"/>
            </w:rPr>
            <w:t>789</w:t>
          </w:r>
        </w:p>
      </w:docPartBody>
    </w:docPart>
    <w:docPart>
      <w:docPartPr>
        <w:name w:val="8EC6F41F91A9404FB1AFD2A40CED372A"/>
        <w:category>
          <w:name w:val="General"/>
          <w:gallery w:val="placeholder"/>
        </w:category>
        <w:types>
          <w:type w:val="bbPlcHdr"/>
        </w:types>
        <w:behaviors>
          <w:behavior w:val="content"/>
        </w:behaviors>
        <w:guid w:val="{C12951D1-2745-4285-BA8A-0B2B217CBF21}"/>
      </w:docPartPr>
      <w:docPartBody>
        <w:p w:rsidR="00B94FDB" w:rsidRDefault="00000000">
          <w:pPr>
            <w:pStyle w:val="8EC6F41F91A9404FB1AFD2A40CED372A"/>
          </w:pPr>
          <w:r>
            <w:rPr>
              <w:lang w:bidi="es-ES"/>
            </w:rPr>
            <w:t>Coloque todas las tablas del documento en una sección de tablas, después de las referencias (y, si corresponde, después de las notas al pie). Use una página nueva para cada tabla e incluya un número de tabla y un título de tabla para cada una, como se muestra en esta página. Todo el texto explicativo aparece en una nota de tabla después de la tabla, como en esta. Use el estilo de tabla o ilustración, disponible en la galería de estilos de la pestaña Inicio, para agregar el espaciado entre la tabla y la nota. Las tablas en el formato de APA pueden usar un interlineado de una línea o de 1,5 líneas. Incluya un título para cada fila o columna, incluso si el contenido parece obvio. Se configuró un estilo de tabla para esta plantilla que cumple con las normas del estilo APA. Para insertar una tabla, seleccione la pestaña Insertar y haga clic en Tabla.</w:t>
          </w:r>
        </w:p>
      </w:docPartBody>
    </w:docPart>
    <w:docPart>
      <w:docPartPr>
        <w:name w:val="2556CCC60FBF4DE8821A8DB1066BA587"/>
        <w:category>
          <w:name w:val="General"/>
          <w:gallery w:val="placeholder"/>
        </w:category>
        <w:types>
          <w:type w:val="bbPlcHdr"/>
        </w:types>
        <w:behaviors>
          <w:behavior w:val="content"/>
        </w:behaviors>
        <w:guid w:val="{D5DF6019-63F9-4A37-BFE4-56217EE18254}"/>
      </w:docPartPr>
      <w:docPartBody>
        <w:p w:rsidR="00B94FDB" w:rsidRDefault="00000000">
          <w:pPr>
            <w:pStyle w:val="2556CCC60FBF4DE8821A8DB1066BA587"/>
          </w:pPr>
          <w:r>
            <w:rPr>
              <w:lang w:bidi="es-ES"/>
            </w:rPr>
            <w:t>Incluya todas las ilustraciones en su propia sección, después de las referencias (y, si corresponde, después de las notas al pie y las tablas). Incluya un título numerado para cada ilustración. Use el estilo de tabla o ilustración para agregar fácilmente espaciado entre la ilustración y el 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9C2"/>
    <w:rsid w:val="00650488"/>
    <w:rsid w:val="00671908"/>
    <w:rsid w:val="00B94FDB"/>
    <w:rsid w:val="00C45752"/>
    <w:rsid w:val="00F929C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PE" w:eastAsia="es-P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kern w:val="0"/>
      <w:lang w:val="es-ES" w:eastAsia="ja-JP"/>
      <w14:ligatures w14:val="none"/>
    </w:rPr>
  </w:style>
  <w:style w:type="paragraph" w:styleId="Ttulo4">
    <w:name w:val="heading 4"/>
    <w:basedOn w:val="Normal"/>
    <w:next w:val="Normal"/>
    <w:link w:val="Ttulo4C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kern w:val="0"/>
      <w:lang w:val="es-ES" w:eastAsia="ja-JP"/>
      <w14:ligatures w14:val="none"/>
    </w:rPr>
  </w:style>
  <w:style w:type="paragraph" w:styleId="Ttulo5">
    <w:name w:val="heading 5"/>
    <w:basedOn w:val="Normal"/>
    <w:next w:val="Normal"/>
    <w:link w:val="Ttulo5C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kern w:val="0"/>
      <w:lang w:val="es-ES" w:eastAsia="ja-JP"/>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7B0903EEAA545178BF6C5297F8F25FF">
    <w:name w:val="77B0903EEAA545178BF6C5297F8F25FF"/>
  </w:style>
  <w:style w:type="paragraph" w:customStyle="1" w:styleId="AE934A92710549D2A3F340074DEA4E56">
    <w:name w:val="AE934A92710549D2A3F340074DEA4E56"/>
  </w:style>
  <w:style w:type="paragraph" w:customStyle="1" w:styleId="5ADD9F82D8B245C5B8BC62F7AD3E161D">
    <w:name w:val="5ADD9F82D8B245C5B8BC62F7AD3E161D"/>
  </w:style>
  <w:style w:type="paragraph" w:customStyle="1" w:styleId="F82655F5930C4E09AD0E47D66AC043CF">
    <w:name w:val="F82655F5930C4E09AD0E47D66AC043CF"/>
  </w:style>
  <w:style w:type="character" w:styleId="nfasis">
    <w:name w:val="Emphasis"/>
    <w:basedOn w:val="Fuentedeprrafopredeter"/>
    <w:uiPriority w:val="4"/>
    <w:qFormat/>
    <w:rPr>
      <w:i/>
      <w:iCs/>
    </w:rPr>
  </w:style>
  <w:style w:type="paragraph" w:customStyle="1" w:styleId="839CEC87B72C402D9CC5E89C840A65FC">
    <w:name w:val="839CEC87B72C402D9CC5E89C840A65FC"/>
  </w:style>
  <w:style w:type="paragraph" w:customStyle="1" w:styleId="8FF96D5BA5E041A7AD8D48B2A81F2CA0">
    <w:name w:val="8FF96D5BA5E041A7AD8D48B2A81F2CA0"/>
  </w:style>
  <w:style w:type="paragraph" w:customStyle="1" w:styleId="32736D2FD26643F9B4905FA5C7E722C7">
    <w:name w:val="32736D2FD26643F9B4905FA5C7E722C7"/>
  </w:style>
  <w:style w:type="paragraph" w:customStyle="1" w:styleId="80A22ADAB7454BADB391E65B98FCAE4C">
    <w:name w:val="80A22ADAB7454BADB391E65B98FCAE4C"/>
  </w:style>
  <w:style w:type="paragraph" w:customStyle="1" w:styleId="66D4A7A811F1432ABA250D368F6EF584">
    <w:name w:val="66D4A7A811F1432ABA250D368F6EF584"/>
  </w:style>
  <w:style w:type="paragraph" w:customStyle="1" w:styleId="DF0330C5A9CB4F5A82644047BFAD8615">
    <w:name w:val="DF0330C5A9CB4F5A82644047BFAD8615"/>
  </w:style>
  <w:style w:type="character" w:styleId="Refdenotaalpie">
    <w:name w:val="footnote reference"/>
    <w:basedOn w:val="Fuentedeprrafopredeter"/>
    <w:uiPriority w:val="99"/>
    <w:qFormat/>
    <w:rPr>
      <w:vertAlign w:val="superscript"/>
    </w:rPr>
  </w:style>
  <w:style w:type="paragraph" w:customStyle="1" w:styleId="2797A51066E14E589BF13F60B3EE74A6">
    <w:name w:val="2797A51066E14E589BF13F60B3EE74A6"/>
  </w:style>
  <w:style w:type="paragraph" w:customStyle="1" w:styleId="2E0755A7445E4ED09E6C4A66F1EBC380">
    <w:name w:val="2E0755A7445E4ED09E6C4A66F1EBC380"/>
  </w:style>
  <w:style w:type="character" w:customStyle="1" w:styleId="Ttulo3Car">
    <w:name w:val="Título 3 Car"/>
    <w:basedOn w:val="Fuentedeprrafopredeter"/>
    <w:link w:val="Ttulo3"/>
    <w:uiPriority w:val="5"/>
    <w:rPr>
      <w:rFonts w:asciiTheme="majorHAnsi" w:eastAsiaTheme="majorEastAsia" w:hAnsiTheme="majorHAnsi" w:cstheme="majorBidi"/>
      <w:b/>
      <w:bCs/>
      <w:color w:val="000000" w:themeColor="text1"/>
      <w:kern w:val="0"/>
      <w:lang w:val="es-ES" w:eastAsia="ja-JP"/>
      <w14:ligatures w14:val="none"/>
    </w:rPr>
  </w:style>
  <w:style w:type="paragraph" w:customStyle="1" w:styleId="9A6EC7178A314F4DA0668214B8703BFF">
    <w:name w:val="9A6EC7178A314F4DA0668214B8703BFF"/>
  </w:style>
  <w:style w:type="paragraph" w:customStyle="1" w:styleId="4B99E5EE79D0490890C83BCD832C7DA7">
    <w:name w:val="4B99E5EE79D0490890C83BCD832C7DA7"/>
  </w:style>
  <w:style w:type="character" w:customStyle="1" w:styleId="Ttulo4Car">
    <w:name w:val="Título 4 Car"/>
    <w:basedOn w:val="Fuentedeprrafopredeter"/>
    <w:link w:val="Ttulo4"/>
    <w:uiPriority w:val="5"/>
    <w:rPr>
      <w:rFonts w:asciiTheme="majorHAnsi" w:eastAsiaTheme="majorEastAsia" w:hAnsiTheme="majorHAnsi" w:cstheme="majorBidi"/>
      <w:b/>
      <w:bCs/>
      <w:i/>
      <w:iCs/>
      <w:color w:val="000000" w:themeColor="text1"/>
      <w:kern w:val="0"/>
      <w:lang w:val="es-ES" w:eastAsia="ja-JP"/>
      <w14:ligatures w14:val="none"/>
    </w:rPr>
  </w:style>
  <w:style w:type="paragraph" w:customStyle="1" w:styleId="5F3418A5F060487083524F1690E69AF9">
    <w:name w:val="5F3418A5F060487083524F1690E69AF9"/>
  </w:style>
  <w:style w:type="paragraph" w:customStyle="1" w:styleId="BBFAFBDF8F9A40FB9143E6FA04682523">
    <w:name w:val="BBFAFBDF8F9A40FB9143E6FA04682523"/>
  </w:style>
  <w:style w:type="character" w:customStyle="1" w:styleId="Ttulo5Car">
    <w:name w:val="Título 5 Car"/>
    <w:basedOn w:val="Fuentedeprrafopredeter"/>
    <w:link w:val="Ttulo5"/>
    <w:uiPriority w:val="5"/>
    <w:rPr>
      <w:rFonts w:asciiTheme="majorHAnsi" w:eastAsiaTheme="majorEastAsia" w:hAnsiTheme="majorHAnsi" w:cstheme="majorBidi"/>
      <w:i/>
      <w:iCs/>
      <w:color w:val="000000" w:themeColor="text1"/>
      <w:kern w:val="0"/>
      <w:lang w:val="es-ES" w:eastAsia="ja-JP"/>
      <w14:ligatures w14:val="none"/>
    </w:rPr>
  </w:style>
  <w:style w:type="paragraph" w:customStyle="1" w:styleId="C854998B163B4519B9957BB3EA8396E0">
    <w:name w:val="C854998B163B4519B9957BB3EA8396E0"/>
  </w:style>
  <w:style w:type="paragraph" w:customStyle="1" w:styleId="77840574A9B34D748BA03E34D97EB526">
    <w:name w:val="77840574A9B34D748BA03E34D97EB526"/>
  </w:style>
  <w:style w:type="paragraph" w:customStyle="1" w:styleId="DC9DF286404B427CBEBFB1FE6C1AE6AF">
    <w:name w:val="DC9DF286404B427CBEBFB1FE6C1AE6AF"/>
  </w:style>
  <w:style w:type="paragraph" w:customStyle="1" w:styleId="0FDBF5EED5F54A708EA49764016235AE">
    <w:name w:val="0FDBF5EED5F54A708EA49764016235AE"/>
  </w:style>
  <w:style w:type="paragraph" w:customStyle="1" w:styleId="B1BD360393B44A1190617B0971FA2865">
    <w:name w:val="B1BD360393B44A1190617B0971FA2865"/>
  </w:style>
  <w:style w:type="paragraph" w:customStyle="1" w:styleId="BF0736D55A684ED8B60FD8D772077E54">
    <w:name w:val="BF0736D55A684ED8B60FD8D772077E54"/>
  </w:style>
  <w:style w:type="paragraph" w:customStyle="1" w:styleId="2788BF62723E47648CEEECE8E6575B4F">
    <w:name w:val="2788BF62723E47648CEEECE8E6575B4F"/>
  </w:style>
  <w:style w:type="paragraph" w:customStyle="1" w:styleId="08CAB2779990448E8EA881744AA550BB">
    <w:name w:val="08CAB2779990448E8EA881744AA550BB"/>
  </w:style>
  <w:style w:type="paragraph" w:customStyle="1" w:styleId="881A3F50EFC1454CB02AD6DA95B697F4">
    <w:name w:val="881A3F50EFC1454CB02AD6DA95B697F4"/>
  </w:style>
  <w:style w:type="paragraph" w:customStyle="1" w:styleId="4A09ED27CACB41C69672CA6388114D78">
    <w:name w:val="4A09ED27CACB41C69672CA6388114D78"/>
  </w:style>
  <w:style w:type="paragraph" w:customStyle="1" w:styleId="F49BD07CC8594BE49B2A94B30C58885D">
    <w:name w:val="F49BD07CC8594BE49B2A94B30C58885D"/>
  </w:style>
  <w:style w:type="paragraph" w:customStyle="1" w:styleId="11B682C58E6141AF88970939EA8AD0BD">
    <w:name w:val="11B682C58E6141AF88970939EA8AD0BD"/>
  </w:style>
  <w:style w:type="paragraph" w:customStyle="1" w:styleId="C099207C605C4D9199E83BDEDFA5CA9B">
    <w:name w:val="C099207C605C4D9199E83BDEDFA5CA9B"/>
  </w:style>
  <w:style w:type="paragraph" w:customStyle="1" w:styleId="53DB27FEC5094D018DA1B8F4E88395FA">
    <w:name w:val="53DB27FEC5094D018DA1B8F4E88395FA"/>
  </w:style>
  <w:style w:type="paragraph" w:customStyle="1" w:styleId="D3F8AE32888F40CD8F157C9FCECC4752">
    <w:name w:val="D3F8AE32888F40CD8F157C9FCECC4752"/>
  </w:style>
  <w:style w:type="paragraph" w:customStyle="1" w:styleId="A78B779472E0457A9C3524A3D4D3DA7C">
    <w:name w:val="A78B779472E0457A9C3524A3D4D3DA7C"/>
  </w:style>
  <w:style w:type="paragraph" w:customStyle="1" w:styleId="53CC4048461945918F122EECB2231F94">
    <w:name w:val="53CC4048461945918F122EECB2231F94"/>
  </w:style>
  <w:style w:type="paragraph" w:customStyle="1" w:styleId="4FA6FBA1DED4493AB46CF29BE02F987D">
    <w:name w:val="4FA6FBA1DED4493AB46CF29BE02F987D"/>
  </w:style>
  <w:style w:type="paragraph" w:customStyle="1" w:styleId="7B5ADDE4AA6843BA8100CB0FA018D0D3">
    <w:name w:val="7B5ADDE4AA6843BA8100CB0FA018D0D3"/>
  </w:style>
  <w:style w:type="paragraph" w:customStyle="1" w:styleId="45126D01E768402C917A589300A394A8">
    <w:name w:val="45126D01E768402C917A589300A394A8"/>
  </w:style>
  <w:style w:type="paragraph" w:customStyle="1" w:styleId="C2A1E24777C44C1089B9E1DA9F077A90">
    <w:name w:val="C2A1E24777C44C1089B9E1DA9F077A90"/>
  </w:style>
  <w:style w:type="paragraph" w:customStyle="1" w:styleId="18803A60A7B248A8842287A2EB9FCBF2">
    <w:name w:val="18803A60A7B248A8842287A2EB9FCBF2"/>
  </w:style>
  <w:style w:type="paragraph" w:customStyle="1" w:styleId="6FD7882CE7ED4796A3C48B5E14BD9C2D">
    <w:name w:val="6FD7882CE7ED4796A3C48B5E14BD9C2D"/>
  </w:style>
  <w:style w:type="paragraph" w:customStyle="1" w:styleId="5D421171D1E24230BA73A59260BDEAB1">
    <w:name w:val="5D421171D1E24230BA73A59260BDEAB1"/>
  </w:style>
  <w:style w:type="paragraph" w:customStyle="1" w:styleId="B6A8CB398EF1499D84DB8298B0099561">
    <w:name w:val="B6A8CB398EF1499D84DB8298B0099561"/>
  </w:style>
  <w:style w:type="paragraph" w:customStyle="1" w:styleId="59F7E9F375EA4E44982C06C7D3C33CBE">
    <w:name w:val="59F7E9F375EA4E44982C06C7D3C33CBE"/>
  </w:style>
  <w:style w:type="paragraph" w:customStyle="1" w:styleId="19794FF72D9A4562AEC3186B78A1BDB6">
    <w:name w:val="19794FF72D9A4562AEC3186B78A1BDB6"/>
  </w:style>
  <w:style w:type="paragraph" w:customStyle="1" w:styleId="75D2BCCF76EF4C32978391688448D1DE">
    <w:name w:val="75D2BCCF76EF4C32978391688448D1DE"/>
  </w:style>
  <w:style w:type="paragraph" w:customStyle="1" w:styleId="94020F77C26A48A9A9B226978440F9C6">
    <w:name w:val="94020F77C26A48A9A9B226978440F9C6"/>
  </w:style>
  <w:style w:type="paragraph" w:customStyle="1" w:styleId="84CC3F77EB844404B2FEB4ADD5669D0B">
    <w:name w:val="84CC3F77EB844404B2FEB4ADD5669D0B"/>
  </w:style>
  <w:style w:type="paragraph" w:customStyle="1" w:styleId="04680BA7F2D546A38B51C29D367200C9">
    <w:name w:val="04680BA7F2D546A38B51C29D367200C9"/>
  </w:style>
  <w:style w:type="paragraph" w:customStyle="1" w:styleId="58BC4DE233DB401CA5E3B6C04DE168AC">
    <w:name w:val="58BC4DE233DB401CA5E3B6C04DE168AC"/>
  </w:style>
  <w:style w:type="paragraph" w:customStyle="1" w:styleId="4E1A502B9FCF4FBAA6B28C3B4A02E121">
    <w:name w:val="4E1A502B9FCF4FBAA6B28C3B4A02E121"/>
  </w:style>
  <w:style w:type="paragraph" w:customStyle="1" w:styleId="45F6731C5FA944E1B4AE97414A8C9414">
    <w:name w:val="45F6731C5FA944E1B4AE97414A8C9414"/>
  </w:style>
  <w:style w:type="paragraph" w:customStyle="1" w:styleId="801E5D10DE7D44BB9D711C3B92E42199">
    <w:name w:val="801E5D10DE7D44BB9D711C3B92E42199"/>
  </w:style>
  <w:style w:type="paragraph" w:customStyle="1" w:styleId="74BC55965E5F4D5A9268E277B9453438">
    <w:name w:val="74BC55965E5F4D5A9268E277B9453438"/>
  </w:style>
  <w:style w:type="paragraph" w:customStyle="1" w:styleId="2F10AD66ACA241568CCF66EDC252D782">
    <w:name w:val="2F10AD66ACA241568CCF66EDC252D782"/>
  </w:style>
  <w:style w:type="paragraph" w:customStyle="1" w:styleId="3843FF63441B4A1F8B6F306CA585A204">
    <w:name w:val="3843FF63441B4A1F8B6F306CA585A204"/>
  </w:style>
  <w:style w:type="paragraph" w:customStyle="1" w:styleId="5B6DA7FED483434B869D1492C5C2CDC2">
    <w:name w:val="5B6DA7FED483434B869D1492C5C2CDC2"/>
  </w:style>
  <w:style w:type="paragraph" w:customStyle="1" w:styleId="C3DD5E630C6D45C3B3E8E32AACF84067">
    <w:name w:val="C3DD5E630C6D45C3B3E8E32AACF84067"/>
  </w:style>
  <w:style w:type="paragraph" w:customStyle="1" w:styleId="E2470018F01E418FBB2CCAC05F03D1A5">
    <w:name w:val="E2470018F01E418FBB2CCAC05F03D1A5"/>
  </w:style>
  <w:style w:type="paragraph" w:customStyle="1" w:styleId="1F9FEF695CEA47289ECFD73F0EE0996A">
    <w:name w:val="1F9FEF695CEA47289ECFD73F0EE0996A"/>
  </w:style>
  <w:style w:type="paragraph" w:customStyle="1" w:styleId="8EC6F41F91A9404FB1AFD2A40CED372A">
    <w:name w:val="8EC6F41F91A9404FB1AFD2A40CED372A"/>
  </w:style>
  <w:style w:type="paragraph" w:customStyle="1" w:styleId="2556CCC60FBF4DE8821A8DB1066BA587">
    <w:name w:val="2556CCC60FBF4DE8821A8DB1066BA5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8380E956-02AA-401B-8674-47E113BB0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Documento de estilo APA</Template>
  <TotalTime>77</TotalTime>
  <Pages>12</Pages>
  <Words>624</Words>
  <Characters>3435</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Geomar Willy Fernandez Camacho</cp:lastModifiedBy>
  <cp:revision>2</cp:revision>
  <dcterms:created xsi:type="dcterms:W3CDTF">2024-11-25T04:30:00Z</dcterms:created>
  <dcterms:modified xsi:type="dcterms:W3CDTF">2024-11-26T03:35:00Z</dcterms:modified>
</cp:coreProperties>
</file>